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88CDB19" w14:textId="77777777" w:rsidR="00DF6302" w:rsidRPr="009B21D1" w:rsidRDefault="00DF7ABB" w:rsidP="00586BA9">
      <w:pPr>
        <w:rPr>
          <w:rFonts w:ascii="Gill Sans MT" w:hAnsi="Gill Sans MT"/>
          <w:color w:val="53677E"/>
          <w:sz w:val="36"/>
          <w:szCs w:val="36"/>
          <w:lang w:val="en-US"/>
        </w:rPr>
        <w:sectPr w:rsidR="00DF6302" w:rsidRPr="009B21D1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ascii="Gill Sans MT" w:hAnsi="Gill Sans MT"/>
          <w:noProof/>
          <w:color w:val="53677E"/>
          <w:sz w:val="36"/>
          <w:szCs w:val="36"/>
          <w:lang w:val="en-US" w:eastAsia="en-US"/>
        </w:rPr>
        <w:pict w14:anchorId="24EED551">
          <v:shapetype id="_x0000_t202" coordsize="21600,21600" o:spt="202" path="m0,0l0,21600,21600,21600,21600,0xe">
            <v:stroke joinstyle="miter"/>
            <v:path gradientshapeok="t" o:connecttype="rect"/>
          </v:shapetype>
          <v:shape id="Text_x0020_Box_x0020_9" o:spid="_x0000_s1026" type="#_x0000_t202" style="position:absolute;margin-left:266.5pt;margin-top:476.75pt;width:291.95pt;height:291.95pt;z-index: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" fillcolor="#6579ae" stroked="f">
            <v:textbox inset=",3mm,,3mm">
              <w:txbxContent>
                <w:p w14:paraId="23C9DEA8" w14:textId="77777777" w:rsidR="00E2194A" w:rsidRDefault="00821D83" w:rsidP="008416F3">
                  <w:pPr>
                    <w:pStyle w:val="ForsideOverskrift"/>
                  </w:pPr>
                  <w:r>
                    <w:t>KOMBIT</w:t>
                  </w:r>
                </w:p>
                <w:p w14:paraId="126FA980" w14:textId="77777777" w:rsidR="00E2194A" w:rsidRDefault="00E2194A" w:rsidP="009A0FBB">
                  <w:pPr>
                    <w:pStyle w:val="ForsideOverskrift"/>
                  </w:pPr>
                </w:p>
                <w:p w14:paraId="60C65E80" w14:textId="77777777" w:rsidR="00E2194A" w:rsidRDefault="007C4CC3" w:rsidP="009A0FBB">
                  <w:pPr>
                    <w:pStyle w:val="ForsideOverskrift"/>
                  </w:pPr>
                  <w:r>
                    <w:t xml:space="preserve">Guideline for Java </w:t>
                  </w:r>
                  <w:r w:rsidR="00F10BBA">
                    <w:t xml:space="preserve">Sample </w:t>
                  </w:r>
                  <w:r w:rsidR="009B5721">
                    <w:t>Service</w:t>
                  </w:r>
                </w:p>
                <w:p w14:paraId="35244DE3" w14:textId="77777777" w:rsidR="00E2194A" w:rsidRDefault="00E2194A" w:rsidP="009A0FBB">
                  <w:pPr>
                    <w:pStyle w:val="ForsideOverskrift"/>
                  </w:pPr>
                </w:p>
                <w:p w14:paraId="4CCCBAD5" w14:textId="77777777" w:rsidR="00E2194A" w:rsidRDefault="00E2194A" w:rsidP="009A0FBB">
                  <w:pPr>
                    <w:pStyle w:val="ForsideOverskrift"/>
                  </w:pPr>
                </w:p>
                <w:p w14:paraId="65284E26" w14:textId="77777777" w:rsidR="00E2194A" w:rsidRDefault="00E2194A" w:rsidP="009A0FBB">
                  <w:pPr>
                    <w:pStyle w:val="ForsideOverskrift"/>
                  </w:pPr>
                </w:p>
                <w:p w14:paraId="564B00AA" w14:textId="77777777" w:rsidR="00E2194A" w:rsidRPr="008416F3" w:rsidRDefault="006642B3" w:rsidP="008A5922">
                  <w:pPr>
                    <w:pStyle w:val="ForsideOverskrift"/>
                  </w:pPr>
                  <w:r>
                    <w:t>Version 1.</w:t>
                  </w:r>
                  <w:r w:rsidR="00BA7493">
                    <w:t>0</w:t>
                  </w:r>
                </w:p>
              </w:txbxContent>
            </v:textbox>
            <w10:wrap anchorx="page" anchory="page"/>
          </v:shape>
        </w:pict>
      </w:r>
    </w:p>
    <w:p w14:paraId="7530B361" w14:textId="77777777" w:rsidR="00267F3A" w:rsidRDefault="00267F3A" w:rsidP="00267F3A">
      <w:pPr>
        <w:pStyle w:val="Heading1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54"/>
          <w:szCs w:val="54"/>
          <w:lang w:val="en-US" w:eastAsia="en-US"/>
        </w:rPr>
      </w:pPr>
      <w:r>
        <w:rPr>
          <w:rFonts w:ascii="Helvetica Neue" w:hAnsi="Helvetica Neue"/>
          <w:color w:val="333333"/>
          <w:sz w:val="54"/>
          <w:szCs w:val="54"/>
        </w:rPr>
        <w:lastRenderedPageBreak/>
        <w:t>Sample Java Service And Consumer using STS</w:t>
      </w:r>
    </w:p>
    <w:p w14:paraId="685E9010" w14:textId="77777777" w:rsidR="00267F3A" w:rsidRDefault="00267F3A" w:rsidP="00267F3A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0" w:name="user-content-“introduction”"/>
      <w:bookmarkEnd w:id="0"/>
      <w:r>
        <w:rPr>
          <w:rFonts w:ascii="Helvetica Neue" w:hAnsi="Helvetica Neue"/>
          <w:color w:val="333333"/>
          <w:sz w:val="42"/>
          <w:szCs w:val="42"/>
        </w:rPr>
        <w:t>Introduction</w:t>
      </w:r>
    </w:p>
    <w:p w14:paraId="0EC9B186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following describes how to configure the Java-based samples to request a token from the STS, call a protected service using this token, and how to protect a java service to require a token.</w:t>
      </w:r>
    </w:p>
    <w:p w14:paraId="6AAC10E2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is a soap service that authenticates the caller with a token issued by an STS compliant with the KOMBIT Støttesystemer specification for STS. The service has a simple ping method, that requires no input and which returns a statically configured text message.</w:t>
      </w:r>
    </w:p>
    <w:p w14:paraId="66109893" w14:textId="77777777" w:rsidR="00267F3A" w:rsidRDefault="00267F3A" w:rsidP="00267F3A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the following, this service is also referred to as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</w:t>
      </w:r>
      <w:r>
        <w:rPr>
          <w:rFonts w:ascii="Helvetica Neue" w:hAnsi="Helvetica Neue"/>
          <w:color w:val="333333"/>
        </w:rPr>
        <w:t>.</w:t>
      </w:r>
    </w:p>
    <w:p w14:paraId="25BA1D84" w14:textId="77777777" w:rsidR="00267F3A" w:rsidRDefault="00267F3A" w:rsidP="00267F3A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the following, a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consumer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refers to the caller of the service.</w:t>
      </w:r>
    </w:p>
    <w:p w14:paraId="700B09D2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After completing this guide, the java-based sampleservice will be configured.</w:t>
      </w:r>
    </w:p>
    <w:p w14:paraId="7284B852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is assumed that the reader is a Java developer knowledgeable in the following technologies used to develop this based sample. This includes:</w:t>
      </w:r>
    </w:p>
    <w:p w14:paraId="68A00584" w14:textId="77777777" w:rsidR="00267F3A" w:rsidRDefault="00267F3A" w:rsidP="00267F3A">
      <w:pPr>
        <w:numPr>
          <w:ilvl w:val="0"/>
          <w:numId w:val="2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Java</w:t>
      </w:r>
    </w:p>
    <w:p w14:paraId="5E00902A" w14:textId="77777777" w:rsidR="00267F3A" w:rsidRDefault="00267F3A" w:rsidP="00267F3A">
      <w:pPr>
        <w:numPr>
          <w:ilvl w:val="0"/>
          <w:numId w:val="2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NetBeans Development Environment (IDE)</w:t>
      </w:r>
    </w:p>
    <w:p w14:paraId="56A774B9" w14:textId="77777777" w:rsidR="00267F3A" w:rsidRDefault="00267F3A" w:rsidP="00267F3A">
      <w:pPr>
        <w:numPr>
          <w:ilvl w:val="0"/>
          <w:numId w:val="2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Glassfish application server with the Java Metro framework</w:t>
      </w:r>
    </w:p>
    <w:p w14:paraId="7135B266" w14:textId="77777777" w:rsidR="00267F3A" w:rsidRDefault="00267F3A" w:rsidP="00267F3A">
      <w:pPr>
        <w:numPr>
          <w:ilvl w:val="0"/>
          <w:numId w:val="2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OIOSamlJava library</w:t>
      </w:r>
    </w:p>
    <w:p w14:paraId="3409E10D" w14:textId="77777777" w:rsidR="00267F3A" w:rsidRDefault="00267F3A" w:rsidP="00267F3A">
      <w:pPr>
        <w:numPr>
          <w:ilvl w:val="0"/>
          <w:numId w:val="2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X509v3 Certificates</w:t>
      </w:r>
    </w:p>
    <w:p w14:paraId="7A0B7C12" w14:textId="77777777" w:rsidR="00267F3A" w:rsidRDefault="00267F3A" w:rsidP="00267F3A">
      <w:pPr>
        <w:numPr>
          <w:ilvl w:val="0"/>
          <w:numId w:val="2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Java keystore</w:t>
      </w:r>
    </w:p>
    <w:p w14:paraId="25A3C244" w14:textId="77777777" w:rsidR="00267F3A" w:rsidRDefault="00267F3A" w:rsidP="00267F3A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1" w:name="user-content-“prerequisites”"/>
      <w:bookmarkEnd w:id="1"/>
      <w:r>
        <w:rPr>
          <w:rFonts w:ascii="Helvetica Neue" w:hAnsi="Helvetica Neue"/>
          <w:color w:val="333333"/>
          <w:sz w:val="42"/>
          <w:szCs w:val="42"/>
        </w:rPr>
        <w:t>Prerequisites</w:t>
      </w:r>
    </w:p>
    <w:p w14:paraId="16606AC5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following prerequisites must be in place to be able to complete this guide.</w:t>
      </w:r>
    </w:p>
    <w:p w14:paraId="0BECC6A9" w14:textId="77777777" w:rsidR="00267F3A" w:rsidRDefault="00267F3A" w:rsidP="00267F3A">
      <w:pPr>
        <w:numPr>
          <w:ilvl w:val="0"/>
          <w:numId w:val="29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JDK 7 installed</w:t>
      </w:r>
    </w:p>
    <w:p w14:paraId="158DF2A0" w14:textId="77777777" w:rsidR="00267F3A" w:rsidRDefault="00267F3A" w:rsidP="00267F3A">
      <w:pPr>
        <w:numPr>
          <w:ilvl w:val="0"/>
          <w:numId w:val="29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NetBeans 8, installed with Glassfish (metro framework included)</w:t>
      </w:r>
    </w:p>
    <w:p w14:paraId="01A1A491" w14:textId="77777777" w:rsidR="00267F3A" w:rsidRDefault="00267F3A" w:rsidP="00267F3A">
      <w:pPr>
        <w:numPr>
          <w:ilvl w:val="0"/>
          <w:numId w:val="29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Unlimited Strength Cryptography file downloaded from Oracle and installed.</w:t>
      </w:r>
    </w:p>
    <w:p w14:paraId="31330A3F" w14:textId="77777777" w:rsidR="00267F3A" w:rsidRDefault="00267F3A" w:rsidP="00267F3A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2" w:name="user-content-“overview”"/>
      <w:bookmarkEnd w:id="2"/>
      <w:r>
        <w:rPr>
          <w:rFonts w:ascii="Helvetica Neue" w:hAnsi="Helvetica Neue"/>
          <w:color w:val="333333"/>
          <w:sz w:val="42"/>
          <w:szCs w:val="42"/>
        </w:rPr>
        <w:t>Overview</w:t>
      </w:r>
    </w:p>
    <w:p w14:paraId="0E1CD5E1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sample is comprised of two main web projects:</w:t>
      </w:r>
    </w:p>
    <w:p w14:paraId="0345C031" w14:textId="77777777" w:rsidR="00267F3A" w:rsidRDefault="00267F3A" w:rsidP="00267F3A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Service</w:t>
      </w:r>
    </w:p>
    <w:p w14:paraId="25EAD069" w14:textId="77777777" w:rsidR="00267F3A" w:rsidRDefault="00267F3A" w:rsidP="00267F3A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Consumer</w:t>
      </w:r>
    </w:p>
    <w:p w14:paraId="3C4A1B9C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And 3 supporting library open source projects from the OIOSAML.Java library</w:t>
      </w:r>
    </w:p>
    <w:p w14:paraId="0211FF23" w14:textId="77777777" w:rsidR="00267F3A" w:rsidRDefault="00267F3A" w:rsidP="00267F3A">
      <w:pPr>
        <w:numPr>
          <w:ilvl w:val="0"/>
          <w:numId w:val="3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hyperlink r:id="rId12" w:history="1">
        <w:r>
          <w:rPr>
            <w:rStyle w:val="Hyperlink"/>
            <w:rFonts w:ascii="Helvetica Neue" w:hAnsi="Helvetica Neue"/>
            <w:color w:val="4078C0"/>
          </w:rPr>
          <w:t>OIOSAML.java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(revision 21290)</w:t>
      </w:r>
    </w:p>
    <w:p w14:paraId="07759A37" w14:textId="77777777" w:rsidR="00267F3A" w:rsidRDefault="00267F3A" w:rsidP="00267F3A">
      <w:pPr>
        <w:numPr>
          <w:ilvl w:val="0"/>
          <w:numId w:val="3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hyperlink r:id="rId13" w:history="1">
        <w:r>
          <w:rPr>
            <w:rStyle w:val="Hyperlink"/>
            <w:rFonts w:ascii="Helvetica Neue" w:hAnsi="Helvetica Neue"/>
            <w:color w:val="4078C0"/>
          </w:rPr>
          <w:t>OpenSaml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v2.5.1</w:t>
      </w:r>
    </w:p>
    <w:p w14:paraId="45A9E1CF" w14:textId="77777777" w:rsidR="00267F3A" w:rsidRDefault="00267F3A" w:rsidP="00267F3A">
      <w:pPr>
        <w:numPr>
          <w:ilvl w:val="0"/>
          <w:numId w:val="3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hyperlink r:id="rId14" w:history="1">
        <w:r>
          <w:rPr>
            <w:rStyle w:val="Hyperlink"/>
            <w:rFonts w:ascii="Helvetica Neue" w:hAnsi="Helvetica Neue"/>
            <w:color w:val="4078C0"/>
          </w:rPr>
          <w:t>XmlTooling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v1.4.4</w:t>
      </w:r>
    </w:p>
    <w:p w14:paraId="2148AB04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Service is a soap service that authenticates the caller with a token issued by an STS compliant with the KOMBIT Støttesystemer specification for STS. The service has a simple ping method, that requires no input and which returns a statically configured text message.</w:t>
      </w:r>
    </w:p>
    <w:p w14:paraId="7BD5876D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Consumer is a caller of the soap service exposed by Service. This project contains servlets for the test cases below:</w:t>
      </w:r>
    </w:p>
    <w:p w14:paraId="49B94BAC" w14:textId="77777777" w:rsidR="00267F3A" w:rsidRDefault="00267F3A" w:rsidP="00267F3A">
      <w:pPr>
        <w:numPr>
          <w:ilvl w:val="0"/>
          <w:numId w:val="3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ServiceConsumer: call Service</w:t>
      </w:r>
    </w:p>
    <w:p w14:paraId="6498CEB0" w14:textId="77777777" w:rsidR="00267F3A" w:rsidRDefault="00267F3A" w:rsidP="00267F3A">
      <w:pPr>
        <w:numPr>
          <w:ilvl w:val="0"/>
          <w:numId w:val="3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IssueToken: issue token successfully directly from STS not through Service.</w:t>
      </w:r>
    </w:p>
    <w:p w14:paraId="553E2189" w14:textId="77777777" w:rsidR="00267F3A" w:rsidRDefault="00267F3A" w:rsidP="00267F3A">
      <w:pPr>
        <w:numPr>
          <w:ilvl w:val="0"/>
          <w:numId w:val="3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IssueTokenByRstWithWrongFormat: try sending an empty soap message to STS and handle error returned from it.</w:t>
      </w:r>
    </w:p>
    <w:p w14:paraId="4B995850" w14:textId="77777777" w:rsidR="00267F3A" w:rsidRDefault="00267F3A" w:rsidP="00267F3A">
      <w:pPr>
        <w:numPr>
          <w:ilvl w:val="0"/>
          <w:numId w:val="3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IssueTokenThrowError: try to issue token from STS which returns specific error and handle it.</w:t>
      </w:r>
    </w:p>
    <w:p w14:paraId="54DDE335" w14:textId="77777777" w:rsidR="00267F3A" w:rsidRDefault="00267F3A" w:rsidP="00267F3A">
      <w:pPr>
        <w:numPr>
          <w:ilvl w:val="0"/>
          <w:numId w:val="3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ServiceConsumerWithNormalOBO: call Service webservice with an issued token from STS as an OnBehalfOf token.</w:t>
      </w:r>
    </w:p>
    <w:p w14:paraId="5F62428A" w14:textId="77777777" w:rsidR="00267F3A" w:rsidRDefault="00267F3A" w:rsidP="00267F3A">
      <w:pPr>
        <w:numPr>
          <w:ilvl w:val="0"/>
          <w:numId w:val="3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ServiceConsumerWithProxyOBO: call Service webservice with a certificate token as an OnBehalfOf token.</w:t>
      </w:r>
    </w:p>
    <w:p w14:paraId="579FA39D" w14:textId="77777777" w:rsidR="00267F3A" w:rsidRDefault="00267F3A" w:rsidP="00267F3A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lastRenderedPageBreak/>
        <w:t>Import Certificates To Keystore</w:t>
      </w:r>
    </w:p>
    <w:p w14:paraId="2254A510" w14:textId="77777777" w:rsidR="00267F3A" w:rsidRDefault="00267F3A" w:rsidP="00267F3A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first step is to import the relevant certificates with private keys into the relevant java keystore. The default password for java keystore in glassfish is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changeit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and keystore path of glassfish (on Microsoft Windows) is:</w:t>
      </w:r>
    </w:p>
    <w:p w14:paraId="244D274A" w14:textId="77777777" w:rsidR="00267F3A" w:rsidRDefault="00267F3A" w:rsidP="00267F3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c:\Program Files\glassfish-4.1\glassfish\domains\domain1\config\keystore.jks</w:t>
      </w:r>
    </w:p>
    <w:p w14:paraId="3EE8F882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is done as follows:</w:t>
      </w:r>
    </w:p>
    <w:p w14:paraId="0A9256AA" w14:textId="77777777" w:rsidR="00267F3A" w:rsidRDefault="00267F3A" w:rsidP="00267F3A">
      <w:pPr>
        <w:numPr>
          <w:ilvl w:val="0"/>
          <w:numId w:val="33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Import “CertificateAnvendersystem.p12” into glassfish keystore with the following command:</w:t>
      </w:r>
    </w:p>
    <w:p w14:paraId="2B137D85" w14:textId="77777777" w:rsidR="00267F3A" w:rsidRDefault="00267F3A" w:rsidP="00267F3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keytool -v -importkeystore -srckeystore {certpath}\CertificateAnvendersystem.p12-srcstoretype PKCS12 -destkeystore keystore.jks -deststoretype JKS</w:t>
      </w:r>
    </w:p>
    <w:p w14:paraId="25C30EEA" w14:textId="77777777" w:rsidR="00267F3A" w:rsidRDefault="00267F3A" w:rsidP="00267F3A">
      <w:pPr>
        <w:numPr>
          <w:ilvl w:val="0"/>
          <w:numId w:val="3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Change password of the certificate to be the same as the keystore password:</w:t>
      </w:r>
    </w:p>
    <w:p w14:paraId="471FF84E" w14:textId="77777777" w:rsidR="00267F3A" w:rsidRDefault="00267F3A" w:rsidP="00267F3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keytool -keypasswd  -alias {46bf4ba8-c898-45b1-b79f-0d7fb690adcf}-new changeit -storepass changeit -keystore keystore.jks</w:t>
      </w:r>
    </w:p>
    <w:p w14:paraId="3085A540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Alias is the output of the first command when the certificate is imported.</w:t>
      </w:r>
    </w:p>
    <w:p w14:paraId="122144B8" w14:textId="77777777" w:rsidR="00267F3A" w:rsidRDefault="00267F3A" w:rsidP="00267F3A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3" w:name="user-content-“importcertificate”"/>
      <w:bookmarkEnd w:id="3"/>
      <w:r>
        <w:rPr>
          <w:rFonts w:ascii="Helvetica Neue" w:hAnsi="Helvetica Neue"/>
          <w:color w:val="333333"/>
          <w:sz w:val="42"/>
          <w:szCs w:val="42"/>
        </w:rPr>
        <w:t>Import Certificate To Trust Store</w:t>
      </w:r>
    </w:p>
    <w:p w14:paraId="215610BA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next step is to import the public certificates into the cacerts keystore of glassfish.</w:t>
      </w:r>
    </w:p>
    <w:p w14:paraId="7DCC66CA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default password for trust store in glassfish is changeit and trust store of Glassfish (on Microsoft Windows) is located at:</w:t>
      </w:r>
    </w:p>
    <w:p w14:paraId="25904E91" w14:textId="77777777" w:rsidR="00267F3A" w:rsidRDefault="00267F3A" w:rsidP="00267F3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c:\Program Files\glassfish-4.1\glassfish\domains\domain1\config\cacerts.jks</w:t>
      </w:r>
    </w:p>
    <w:p w14:paraId="2C22DBD5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is done as follows:</w:t>
      </w:r>
    </w:p>
    <w:p w14:paraId="505834F9" w14:textId="77777777" w:rsidR="00267F3A" w:rsidRDefault="00267F3A" w:rsidP="00267F3A">
      <w:pPr>
        <w:numPr>
          <w:ilvl w:val="0"/>
          <w:numId w:val="35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Import the public part of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CertificateIdp.p12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trust store, along with all root and intermediate certificates in the certificate chain.</w:t>
      </w:r>
    </w:p>
    <w:p w14:paraId="62F50FF1" w14:textId="77777777" w:rsidR="00267F3A" w:rsidRDefault="00267F3A" w:rsidP="00267F3A">
      <w:pPr>
        <w:numPr>
          <w:ilvl w:val="0"/>
          <w:numId w:val="35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Import the SSL certificate of the STS to the trust store, along with all root and intermediate certificates in the certificate chain.</w:t>
      </w:r>
    </w:p>
    <w:p w14:paraId="6E71886F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following command is a sample command for importing a certificate to the cacerts.jks keystore file:</w:t>
      </w:r>
    </w:p>
    <w:p w14:paraId="148BFC25" w14:textId="77777777" w:rsidR="00267F3A" w:rsidRDefault="00267F3A" w:rsidP="00267F3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keytool -import -alias kombit -file {certpath}\kombit.cer -keystore cacerts.jks </w:t>
      </w:r>
    </w:p>
    <w:p w14:paraId="5954C79E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The supplied keystore files in the “certifcatestore” folder of project can be used, and may be copied to your glassfish config install folder:</w:t>
      </w:r>
    </w:p>
    <w:p w14:paraId="247AF0BC" w14:textId="77777777" w:rsidR="00267F3A" w:rsidRDefault="00267F3A" w:rsidP="00267F3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c:\Program Files\glassfish-4.1\glassfish\domains\domain1\config</w:t>
      </w:r>
    </w:p>
    <w:p w14:paraId="1B722B33" w14:textId="77777777" w:rsidR="00267F3A" w:rsidRDefault="00267F3A" w:rsidP="00267F3A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4" w:name="user-content-“setupconsumer”"/>
      <w:bookmarkEnd w:id="4"/>
      <w:r>
        <w:rPr>
          <w:rFonts w:ascii="Helvetica Neue" w:hAnsi="Helvetica Neue"/>
          <w:color w:val="333333"/>
          <w:sz w:val="42"/>
          <w:szCs w:val="42"/>
        </w:rPr>
        <w:t>Setup Consumer (Anvendersystem) With NetBeans</w:t>
      </w:r>
    </w:p>
    <w:p w14:paraId="05F00146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section describes how to setup Consumer and build it for deployment:</w:t>
      </w:r>
    </w:p>
    <w:p w14:paraId="636D8151" w14:textId="77777777" w:rsidR="00267F3A" w:rsidRDefault="00267F3A" w:rsidP="00267F3A">
      <w:pPr>
        <w:numPr>
          <w:ilvl w:val="0"/>
          <w:numId w:val="3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Right click at Consumer project, click on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Properties &gt; Build &gt; Packing &gt; Compress WAR 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force the project to build the war file in the dist folder.</w:t>
      </w:r>
    </w:p>
    <w:p w14:paraId="7B06E4AD" w14:textId="77777777" w:rsidR="00267F3A" w:rsidRDefault="00267F3A" w:rsidP="00267F3A">
      <w:pPr>
        <w:numPr>
          <w:ilvl w:val="0"/>
          <w:numId w:val="3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Constant.java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in package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consumer.util</w:t>
      </w:r>
      <w:r>
        <w:rPr>
          <w:rFonts w:ascii="Helvetica Neue" w:hAnsi="Helvetica Neue"/>
          <w:color w:val="333333"/>
        </w:rPr>
        <w:t>, and change the following configurations, if you’re not using the STS in the project environment:</w:t>
      </w:r>
    </w:p>
    <w:p w14:paraId="527FC266" w14:textId="77777777" w:rsidR="00267F3A" w:rsidRDefault="00267F3A" w:rsidP="00267F3A">
      <w:pPr>
        <w:numPr>
          <w:ilvl w:val="1"/>
          <w:numId w:val="3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StsEndpointAddress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address where this STS service is deployed.</w:t>
      </w:r>
    </w:p>
    <w:p w14:paraId="0A519F25" w14:textId="77777777" w:rsidR="00267F3A" w:rsidRDefault="00267F3A" w:rsidP="00267F3A">
      <w:pPr>
        <w:numPr>
          <w:ilvl w:val="1"/>
          <w:numId w:val="3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StsMexEndpointAddress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mex endpoint address of STS</w:t>
      </w:r>
    </w:p>
    <w:p w14:paraId="78530AFB" w14:textId="77777777" w:rsidR="00267F3A" w:rsidRDefault="00267F3A" w:rsidP="00267F3A">
      <w:pPr>
        <w:numPr>
          <w:ilvl w:val="1"/>
          <w:numId w:val="3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UserContextEndpointAddress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address where Service is deployed.</w:t>
      </w:r>
    </w:p>
    <w:p w14:paraId="24D93666" w14:textId="77777777" w:rsidR="00267F3A" w:rsidRDefault="00267F3A" w:rsidP="00267F3A">
      <w:pPr>
        <w:numPr>
          <w:ilvl w:val="1"/>
          <w:numId w:val="3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AppliesToEndpointAddress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applied to endpoint address.</w:t>
      </w:r>
    </w:p>
    <w:p w14:paraId="3C089A3B" w14:textId="77777777" w:rsidR="00267F3A" w:rsidRDefault="00267F3A" w:rsidP="00267F3A">
      <w:pPr>
        <w:numPr>
          <w:ilvl w:val="0"/>
          <w:numId w:val="36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Change log message path (optional)</w:t>
      </w:r>
    </w:p>
    <w:p w14:paraId="3111A599" w14:textId="77777777" w:rsidR="00267F3A" w:rsidRDefault="00267F3A" w:rsidP="00267F3A">
      <w:pPr>
        <w:numPr>
          <w:ilvl w:val="1"/>
          <w:numId w:val="3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Constant.java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in package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consumer.util</w:t>
      </w:r>
      <w:r>
        <w:rPr>
          <w:rFonts w:ascii="Helvetica Neue" w:hAnsi="Helvetica Neue"/>
          <w:color w:val="333333"/>
        </w:rPr>
        <w:t>, change value of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LogFilePath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property (default value is</w:t>
      </w:r>
      <w:r>
        <w:rPr>
          <w:rStyle w:val="HTMLCode"/>
          <w:rFonts w:ascii="Consolas" w:hAnsi="Consolas"/>
          <w:color w:val="333333"/>
        </w:rPr>
        <w:t>C:\temp\</w:t>
      </w:r>
      <w:r>
        <w:rPr>
          <w:rFonts w:ascii="Helvetica Neue" w:hAnsi="Helvetica Neue"/>
          <w:color w:val="333333"/>
        </w:rPr>
        <w:t>).</w:t>
      </w:r>
    </w:p>
    <w:p w14:paraId="0D0AA219" w14:textId="77777777" w:rsidR="00267F3A" w:rsidRDefault="00267F3A" w:rsidP="00267F3A">
      <w:pPr>
        <w:numPr>
          <w:ilvl w:val="0"/>
          <w:numId w:val="36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Right Click at project click Clean and Build</w:t>
      </w:r>
    </w:p>
    <w:p w14:paraId="6BF93F71" w14:textId="77777777" w:rsidR="00267F3A" w:rsidRDefault="00267F3A" w:rsidP="00267F3A">
      <w:pPr>
        <w:numPr>
          <w:ilvl w:val="0"/>
          <w:numId w:val="36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Deploy the war file in dist folder to Flassfish then you can run the test servlets (see section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5" w:anchor="testing" w:history="1">
        <w:r>
          <w:rPr>
            <w:rStyle w:val="Hyperlink"/>
            <w:rFonts w:ascii="Helvetica Neue" w:hAnsi="Helvetica Neue"/>
            <w:color w:val="4078C0"/>
          </w:rPr>
          <w:t>Test</w:t>
        </w:r>
      </w:hyperlink>
      <w:r>
        <w:rPr>
          <w:rFonts w:ascii="Helvetica Neue" w:hAnsi="Helvetica Neue"/>
          <w:color w:val="333333"/>
        </w:rPr>
        <w:t>).</w:t>
      </w:r>
    </w:p>
    <w:p w14:paraId="5403D241" w14:textId="77777777" w:rsidR="00267F3A" w:rsidRDefault="00267F3A" w:rsidP="00267F3A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5" w:name="user-content-“setupservice”"/>
      <w:bookmarkEnd w:id="5"/>
      <w:r>
        <w:rPr>
          <w:rFonts w:ascii="Helvetica Neue" w:hAnsi="Helvetica Neue"/>
          <w:color w:val="333333"/>
          <w:sz w:val="42"/>
          <w:szCs w:val="42"/>
        </w:rPr>
        <w:t>Setup a Service With NetBeans</w:t>
      </w:r>
    </w:p>
    <w:p w14:paraId="31A5D95C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section describes how to setup Service and build it for deployment:</w:t>
      </w:r>
    </w:p>
    <w:p w14:paraId="42907EC8" w14:textId="77777777" w:rsidR="00267F3A" w:rsidRDefault="00267F3A" w:rsidP="00267F3A">
      <w:pPr>
        <w:numPr>
          <w:ilvl w:val="0"/>
          <w:numId w:val="37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Right click project, click on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Properties &gt; Build &gt; Packing &gt; Compress WAR 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force the project build war file in the dist folder.</w:t>
      </w:r>
    </w:p>
    <w:p w14:paraId="3C5C88C3" w14:textId="77777777" w:rsidR="00267F3A" w:rsidRDefault="00267F3A" w:rsidP="00267F3A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Right click a web service, and select “Edit Web Service Attributes”</w:t>
      </w:r>
    </w:p>
    <w:p w14:paraId="44F76CF8" w14:textId="77777777" w:rsidR="00267F3A" w:rsidRDefault="00267F3A" w:rsidP="00267F3A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Select Secure Service with option STS Issued Token with Service Certificate</w:t>
      </w:r>
    </w:p>
    <w:p w14:paraId="631C2E8C" w14:textId="77777777" w:rsidR="00267F3A" w:rsidRDefault="00267F3A" w:rsidP="00267F3A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Click configure to edit key type and key size. Public key must be used.</w:t>
      </w:r>
    </w:p>
    <w:p w14:paraId="4B32A380" w14:textId="77777777" w:rsidR="00267F3A" w:rsidRDefault="00267F3A" w:rsidP="00267F3A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Do not input value for issuer address or meta data, since we will set it in the code to easily change the URL for deployment purposes.</w:t>
      </w:r>
    </w:p>
    <w:p w14:paraId="70B73BE4" w14:textId="77777777" w:rsidR="00267F3A" w:rsidRDefault="00267F3A" w:rsidP="00267F3A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All the URL values are stored in the Constant.java file.</w:t>
      </w:r>
    </w:p>
    <w:p w14:paraId="4081843A" w14:textId="77777777" w:rsidR="00267F3A" w:rsidRDefault="00267F3A" w:rsidP="00267F3A">
      <w:pPr>
        <w:numPr>
          <w:ilvl w:val="1"/>
          <w:numId w:val="37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Select the keystore and config with glass fish keystore and alias we import for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CertificateAnvendersystem.p12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as above step</w:t>
      </w:r>
    </w:p>
    <w:p w14:paraId="43BA7C36" w14:textId="77777777" w:rsidR="00267F3A" w:rsidRDefault="00267F3A" w:rsidP="00267F3A">
      <w:pPr>
        <w:pStyle w:val="NormalWeb"/>
        <w:numPr>
          <w:ilvl w:val="0"/>
          <w:numId w:val="37"/>
        </w:numPr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is not recommended to edit setting on “security mechanism”. Otherwise, the generated 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Web pages\WEB-INF\wsit-service.service.Service.xml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will be re-generated so it must be updated manually as follows:</w:t>
      </w:r>
    </w:p>
    <w:p w14:paraId="643C06F8" w14:textId="77777777" w:rsidR="00267F3A" w:rsidRDefault="00267F3A" w:rsidP="00267F3A">
      <w:pPr>
        <w:numPr>
          <w:ilvl w:val="1"/>
          <w:numId w:val="37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On element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AsymmetricBinding\Policy\InitiatorToken\Policy\IssueToken</w:t>
      </w:r>
    </w:p>
    <w:p w14:paraId="6DE452C0" w14:textId="77777777" w:rsidR="00267F3A" w:rsidRDefault="00267F3A" w:rsidP="00267F3A">
      <w:pPr>
        <w:numPr>
          <w:ilvl w:val="2"/>
          <w:numId w:val="37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Replace value of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IncludeToken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with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http://docs.oasis-open.org/ws-sx/ws-securitypolicy/200702/IncludeToken/Never</w:t>
      </w:r>
    </w:p>
    <w:p w14:paraId="6B4776D9" w14:textId="77777777" w:rsidR="00267F3A" w:rsidRDefault="00267F3A" w:rsidP="00267F3A">
      <w:pPr>
        <w:numPr>
          <w:ilvl w:val="1"/>
          <w:numId w:val="37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On element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AsymmetricBinding\Policy\InitiatorToken\Policy\IssueToken\RequestSecurityTokenTemplate\TokenType</w:t>
      </w:r>
    </w:p>
    <w:p w14:paraId="2FA760A3" w14:textId="77777777" w:rsidR="00267F3A" w:rsidRDefault="00267F3A" w:rsidP="00267F3A">
      <w:pPr>
        <w:numPr>
          <w:ilvl w:val="2"/>
          <w:numId w:val="37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Replace value of TokenType with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http://docs.oasis-open.org/wss/oasis-wss-saml-token-profile-1.1#SAMLV2.0</w:t>
      </w:r>
    </w:p>
    <w:p w14:paraId="43332628" w14:textId="77777777" w:rsidR="00267F3A" w:rsidRDefault="00267F3A" w:rsidP="00267F3A">
      <w:pPr>
        <w:numPr>
          <w:ilvl w:val="1"/>
          <w:numId w:val="37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Add element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&lt;sp:ProtectTokens/&gt;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below element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AsymmetricBinding\Policy\IncludeTimestamp</w:t>
      </w:r>
    </w:p>
    <w:p w14:paraId="1C4B9750" w14:textId="77777777" w:rsidR="00267F3A" w:rsidRDefault="00267F3A" w:rsidP="00267F3A">
      <w:pPr>
        <w:numPr>
          <w:ilvl w:val="2"/>
          <w:numId w:val="37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Remove element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&lt;sp:EncryptedParts&gt;</w:t>
      </w:r>
    </w:p>
    <w:p w14:paraId="1AF8962E" w14:textId="77777777" w:rsidR="00267F3A" w:rsidRDefault="00267F3A" w:rsidP="00267F3A">
      <w:pPr>
        <w:numPr>
          <w:ilvl w:val="2"/>
          <w:numId w:val="3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Replace policy wss11 by wss10</w:t>
      </w:r>
    </w:p>
    <w:p w14:paraId="4DA62C71" w14:textId="77777777" w:rsidR="00267F3A" w:rsidRDefault="00267F3A" w:rsidP="00267F3A">
      <w:pPr>
        <w:pStyle w:val="HTMLPreformatted"/>
        <w:numPr>
          <w:ilvl w:val="0"/>
          <w:numId w:val="37"/>
        </w:numPr>
        <w:shd w:val="clear" w:color="auto" w:fill="F7F7F7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&lt;sp:Wss10 xmlns:sp=“http://docs.oasis-open.org/ws-sx/ws-securitypolicy/200702”&gt;</w:t>
      </w:r>
    </w:p>
    <w:p w14:paraId="7B03BAB2" w14:textId="77777777" w:rsidR="00267F3A" w:rsidRDefault="00267F3A" w:rsidP="00267F3A">
      <w:pPr>
        <w:pStyle w:val="HTMLPreformatted"/>
        <w:numPr>
          <w:ilvl w:val="0"/>
          <w:numId w:val="37"/>
        </w:numPr>
        <w:shd w:val="clear" w:color="auto" w:fill="F7F7F7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&lt;wsp:Policy&gt;</w:t>
      </w:r>
    </w:p>
    <w:p w14:paraId="591E4216" w14:textId="77777777" w:rsidR="00267F3A" w:rsidRDefault="00267F3A" w:rsidP="00267F3A">
      <w:pPr>
        <w:pStyle w:val="HTMLPreformatted"/>
        <w:numPr>
          <w:ilvl w:val="0"/>
          <w:numId w:val="37"/>
        </w:numPr>
        <w:shd w:val="clear" w:color="auto" w:fill="F7F7F7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&lt;sp:MustSupportRefKeyIdentifier /&gt;</w:t>
      </w:r>
    </w:p>
    <w:p w14:paraId="78DA36E8" w14:textId="77777777" w:rsidR="00267F3A" w:rsidRDefault="00267F3A" w:rsidP="00267F3A">
      <w:pPr>
        <w:pStyle w:val="HTMLPreformatted"/>
        <w:numPr>
          <w:ilvl w:val="0"/>
          <w:numId w:val="37"/>
        </w:numPr>
        <w:shd w:val="clear" w:color="auto" w:fill="F7F7F7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&lt;sp:MustSupportRefIssuerSerial /&gt;</w:t>
      </w:r>
    </w:p>
    <w:p w14:paraId="66795837" w14:textId="77777777" w:rsidR="00267F3A" w:rsidRDefault="00267F3A" w:rsidP="00267F3A">
      <w:pPr>
        <w:pStyle w:val="HTMLPreformatted"/>
        <w:numPr>
          <w:ilvl w:val="0"/>
          <w:numId w:val="37"/>
        </w:numPr>
        <w:shd w:val="clear" w:color="auto" w:fill="F7F7F7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&lt;/wsp:Policy&gt;</w:t>
      </w:r>
    </w:p>
    <w:p w14:paraId="583A3296" w14:textId="77777777" w:rsidR="00267F3A" w:rsidRDefault="00267F3A" w:rsidP="00267F3A">
      <w:pPr>
        <w:pStyle w:val="HTMLPreformatted"/>
        <w:numPr>
          <w:ilvl w:val="0"/>
          <w:numId w:val="37"/>
        </w:numPr>
        <w:shd w:val="clear" w:color="auto" w:fill="F7F7F7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&lt;/sp:Wss10&gt;</w:t>
      </w:r>
    </w:p>
    <w:p w14:paraId="4BB380F4" w14:textId="77777777" w:rsidR="00267F3A" w:rsidRDefault="00267F3A" w:rsidP="00267F3A">
      <w:pPr>
        <w:pStyle w:val="NormalWeb"/>
        <w:numPr>
          <w:ilvl w:val="0"/>
          <w:numId w:val="37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Save XML file click Clean and Build, then deploy to Glassfish</w:t>
      </w:r>
    </w:p>
    <w:p w14:paraId="4066F006" w14:textId="77777777" w:rsidR="00267F3A" w:rsidRDefault="00267F3A" w:rsidP="00267F3A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Then we can access to that service WSDL URL: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6" w:history="1">
        <w:r>
          <w:rPr>
            <w:rStyle w:val="Hyperlink"/>
            <w:rFonts w:ascii="Helvetica Neue" w:hAnsi="Helvetica Neue"/>
            <w:color w:val="4078C0"/>
          </w:rPr>
          <w:t>https://adgangsstyringeksempler.projekt-stoettesystemerne.dk:8181/Service/Service</w:t>
        </w:r>
      </w:hyperlink>
    </w:p>
    <w:p w14:paraId="4812F8C9" w14:textId="77777777" w:rsidR="00267F3A" w:rsidRDefault="00267F3A" w:rsidP="00267F3A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6" w:name="user-content-“testing”"/>
      <w:bookmarkEnd w:id="6"/>
      <w:r>
        <w:rPr>
          <w:rFonts w:ascii="Helvetica Neue" w:hAnsi="Helvetica Neue"/>
          <w:color w:val="333333"/>
          <w:sz w:val="42"/>
          <w:szCs w:val="42"/>
        </w:rPr>
        <w:lastRenderedPageBreak/>
        <w:t>Testing</w:t>
      </w:r>
    </w:p>
    <w:p w14:paraId="1ADF125C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deployed Service can be tested with the deployed Anvendersystem (consumer) by visiting these URLs:</w:t>
      </w:r>
    </w:p>
    <w:p w14:paraId="7AD01701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hyperlink r:id="rId17" w:history="1">
        <w:r>
          <w:rPr>
            <w:rStyle w:val="Hyperlink"/>
            <w:rFonts w:ascii="Helvetica Neue" w:hAnsi="Helvetica Neue"/>
            <w:color w:val="4078C0"/>
          </w:rPr>
          <w:t>https://adgangsstyringeksempler.projekt-stoettesystemerne.dk:8181/Consumer/IssueToken</w:t>
        </w:r>
      </w:hyperlink>
    </w:p>
    <w:p w14:paraId="1C0F7B6D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hyperlink r:id="rId18" w:history="1">
        <w:r>
          <w:rPr>
            <w:rStyle w:val="Hyperlink"/>
            <w:rFonts w:ascii="Helvetica Neue" w:hAnsi="Helvetica Neue"/>
            <w:color w:val="4078C0"/>
          </w:rPr>
          <w:t>https://adgangsstyringeksempler.projekt-stoettesystemerne.dk:8181/Consumer/IssueTokenByRstWithWrongFormat</w:t>
        </w:r>
      </w:hyperlink>
    </w:p>
    <w:p w14:paraId="18FEB408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hyperlink r:id="rId19" w:history="1">
        <w:r>
          <w:rPr>
            <w:rStyle w:val="Hyperlink"/>
            <w:rFonts w:ascii="Helvetica Neue" w:hAnsi="Helvetica Neue"/>
            <w:color w:val="4078C0"/>
          </w:rPr>
          <w:t>https://adgangsstyringeksempler.projekt-stoettesystemerne.dk:8181/Consumer/IssueTokenThrowsError</w:t>
        </w:r>
      </w:hyperlink>
    </w:p>
    <w:p w14:paraId="7E4D498E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hyperlink r:id="rId20" w:history="1">
        <w:r>
          <w:rPr>
            <w:rStyle w:val="Hyperlink"/>
            <w:rFonts w:ascii="Helvetica Neue" w:hAnsi="Helvetica Neue"/>
            <w:color w:val="4078C0"/>
          </w:rPr>
          <w:t>https://adgangsstyringeksempler.projekt-stoettesystemerne.dk:8181/Consumer/ServiceConsumer</w:t>
        </w:r>
      </w:hyperlink>
    </w:p>
    <w:p w14:paraId="760BC4B1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hyperlink r:id="rId21" w:history="1">
        <w:r>
          <w:rPr>
            <w:rStyle w:val="Hyperlink"/>
            <w:rFonts w:ascii="Helvetica Neue" w:hAnsi="Helvetica Neue"/>
            <w:color w:val="4078C0"/>
          </w:rPr>
          <w:t>https://adgangsstyringeksempler.projekt-stoettesystemerne.dk:8181/Consumer/ServiceConsumerWithNormalOBO</w:t>
        </w:r>
      </w:hyperlink>
    </w:p>
    <w:p w14:paraId="3C85C119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hyperlink r:id="rId22" w:history="1">
        <w:r>
          <w:rPr>
            <w:rStyle w:val="Hyperlink"/>
            <w:rFonts w:ascii="Helvetica Neue" w:hAnsi="Helvetica Neue"/>
            <w:color w:val="4078C0"/>
          </w:rPr>
          <w:t>https://adgangsstyringeksempler.projekt-stoettesystemerne.dk:8181/Consumer/ServiceConsumerWithProxyOBO</w:t>
        </w:r>
      </w:hyperlink>
    </w:p>
    <w:p w14:paraId="724DAD3A" w14:textId="77777777" w:rsidR="00267F3A" w:rsidRDefault="00267F3A" w:rsidP="00267F3A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addition, the service WSDL can be downloaded here:</w:t>
      </w:r>
    </w:p>
    <w:p w14:paraId="5BFA1B1C" w14:textId="745833BF" w:rsidR="00E17E00" w:rsidRPr="00267F3A" w:rsidRDefault="00267F3A" w:rsidP="00267F3A">
      <w:pPr>
        <w:pStyle w:val="NormalWeb"/>
        <w:spacing w:before="0" w:beforeAutospacing="0" w:line="384" w:lineRule="atLeast"/>
        <w:rPr>
          <w:rFonts w:ascii="Helvetica Neue" w:hAnsi="Helvetica Neue"/>
          <w:color w:val="333333"/>
        </w:rPr>
      </w:pPr>
      <w:hyperlink r:id="rId23" w:history="1">
        <w:r>
          <w:rPr>
            <w:rStyle w:val="Hyperlink"/>
            <w:rFonts w:ascii="Helvetica Neue" w:hAnsi="Helvetica Neue"/>
            <w:color w:val="4078C0"/>
          </w:rPr>
          <w:t>https://adgangsstyringeksempler.projekt-stoettesystemerne.dk:8181/Service/Service</w:t>
        </w:r>
      </w:hyperlink>
      <w:bookmarkStart w:id="7" w:name="_GoBack"/>
      <w:bookmarkEnd w:id="7"/>
    </w:p>
    <w:sectPr w:rsidR="00E17E00" w:rsidRPr="00267F3A" w:rsidSect="00A258C3">
      <w:headerReference w:type="even" r:id="rId24"/>
      <w:headerReference w:type="default" r:id="rId25"/>
      <w:headerReference w:type="first" r:id="rId26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17028C8" w14:textId="77777777" w:rsidR="00DF7ABB" w:rsidRDefault="00DF7ABB">
      <w:r>
        <w:separator/>
      </w:r>
    </w:p>
  </w:endnote>
  <w:endnote w:type="continuationSeparator" w:id="0">
    <w:p w14:paraId="2680C4B7" w14:textId="77777777" w:rsidR="00DF7ABB" w:rsidRDefault="00DF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CA601D" w14:textId="77777777"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602EA8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602EA8" w:rsidRPr="00A258C3">
      <w:rPr>
        <w:rStyle w:val="PageNumber"/>
        <w:sz w:val="16"/>
        <w:szCs w:val="16"/>
      </w:rPr>
      <w:fldChar w:fldCharType="separate"/>
    </w:r>
    <w:r w:rsidR="00267F3A">
      <w:rPr>
        <w:rStyle w:val="PageNumber"/>
        <w:noProof/>
        <w:sz w:val="16"/>
        <w:szCs w:val="16"/>
      </w:rPr>
      <w:t>2</w:t>
    </w:r>
    <w:r w:rsidR="00602EA8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602EA8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602EA8" w:rsidRPr="00A258C3">
      <w:rPr>
        <w:rStyle w:val="PageNumber"/>
        <w:sz w:val="16"/>
        <w:szCs w:val="16"/>
      </w:rPr>
      <w:fldChar w:fldCharType="separate"/>
    </w:r>
    <w:r w:rsidR="00267F3A">
      <w:rPr>
        <w:rStyle w:val="PageNumber"/>
        <w:noProof/>
        <w:sz w:val="16"/>
        <w:szCs w:val="16"/>
      </w:rPr>
      <w:t>7</w:t>
    </w:r>
    <w:r w:rsidR="00602EA8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B24998B" w14:textId="77777777" w:rsidR="00DF7ABB" w:rsidRDefault="00DF7ABB">
      <w:r>
        <w:separator/>
      </w:r>
    </w:p>
  </w:footnote>
  <w:footnote w:type="continuationSeparator" w:id="0">
    <w:p w14:paraId="6B7495A1" w14:textId="77777777" w:rsidR="00DF7ABB" w:rsidRDefault="00DF7A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167B81" w14:textId="77777777" w:rsidR="00E2194A" w:rsidRDefault="00DF7ABB">
    <w:pPr>
      <w:pStyle w:val="Header"/>
    </w:pPr>
    <w:r>
      <w:rPr>
        <w:noProof/>
      </w:rPr>
      <w:pict w14:anchorId="1A053FA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3AD12EA" w14:textId="77777777" w:rsidR="00E2194A" w:rsidRPr="00221E8E" w:rsidRDefault="00DF7ABB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5666DDE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  <w:lang w:val="en-US" w:eastAsia="en-US"/>
      </w:rPr>
      <w:pict w14:anchorId="435CB027">
        <v:shapetype id="_x0000_t202" coordsize="21600,21600" o:spt="202" path="m0,0l0,21600,21600,21600,21600,0xe">
          <v:stroke joinstyle="miter"/>
          <v:path gradientshapeok="t" o:connecttype="rect"/>
        </v:shapetype>
        <v:shape id="Text_x0020_box_x0020_40" o:spid="_x0000_s2121" type="#_x0000_t202" style="position:absolute;left:0;text-align:left;margin-left:14.2pt;margin-top:53pt;width:320.9pt;height:5.65pt;z-index: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" fillcolor="#6579ae" stroked="f">
          <v:textbox>
            <w:txbxContent>
              <w:p w14:paraId="12553FC5" w14:textId="77777777" w:rsidR="00E2194A" w:rsidRDefault="00E2194A" w:rsidP="00E7020F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55DEA6F4" wp14:editId="59B7AFDD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11BB7C58" w14:textId="77777777" w:rsidR="00E2194A" w:rsidRDefault="00E2194A" w:rsidP="00E7020F">
    <w:pPr>
      <w:pStyle w:val="Header"/>
      <w:ind w:left="-540"/>
    </w:pPr>
  </w:p>
  <w:p w14:paraId="609DED92" w14:textId="77777777"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26A08B" w14:textId="77777777" w:rsidR="00E2194A" w:rsidRDefault="00DF7ABB">
    <w:pPr>
      <w:pStyle w:val="Header"/>
    </w:pPr>
    <w:r>
      <w:rPr>
        <w:noProof/>
      </w:rPr>
      <w:pict w14:anchorId="76E2873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6B6AA305" wp14:editId="74FCE6D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25306880" wp14:editId="4D25B85D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3B1E94AA" wp14:editId="1F39FF2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0EFF046B" wp14:editId="685930A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40AC177D" wp14:editId="250DDF5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03CF627" wp14:editId="5DBBF3D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0E861F07" wp14:editId="4A61118E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08EB4F67" wp14:editId="4651DB97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D61FA09" wp14:editId="42C1FE5D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2748207C" wp14:editId="151301B4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153502E7" wp14:editId="2DBD0759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en-US"/>
      </w:rPr>
      <w:pict w14:anchorId="47CFBA59">
        <v:shapetype id="_x0000_t202" coordsize="21600,21600" o:spt="202" path="m0,0l0,21600,21600,21600,21600,0xe">
          <v:stroke joinstyle="miter"/>
          <v:path gradientshapeok="t" o:connecttype="rect"/>
        </v:shapetype>
        <v:shape id="Tekstboks_x003a__x0020_GLOBETEAM" o:spid="_x0000_s2120" type="#_x0000_t202" style="position:absolute;margin-left:0;margin-top:161.3pt;width:4in;height:17.85pt;z-index:2516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" filled="f" stroked="f">
          <v:textbox inset="0,0,0,0">
            <w:txbxContent>
              <w:p w14:paraId="16EA3A07" w14:textId="77777777" w:rsidR="00E2194A" w:rsidRPr="005546C2" w:rsidRDefault="00E2194A" w:rsidP="005546C2">
                <w:pPr>
                  <w:pStyle w:val="GlobeteamNavnetrk"/>
                  <w:ind w:left="0"/>
                </w:pPr>
                <w:r w:rsidRPr="005546C2">
                  <w:t>GLOBETEAM</w:t>
                </w:r>
              </w:p>
            </w:txbxContent>
          </v:textbox>
        </v:shape>
      </w:pict>
    </w:r>
    <w:r>
      <w:rPr>
        <w:noProof/>
        <w:lang w:val="en-US" w:eastAsia="en-US"/>
      </w:rPr>
      <w:pict w14:anchorId="072CBA15">
        <v:shape id="Text_x0020_Box_x0020_35" o:spid="_x0000_s2119" type="#_x0000_t202" style="position:absolute;margin-left:266.5pt;margin-top:289.15pt;width:291.95pt;height:14.15pt;z-index:251651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" fillcolor="#6579ae" stroked="f">
          <v:textbox>
            <w:txbxContent>
              <w:p w14:paraId="2C90411B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59EB719F">
        <v:shape id="Text_x0020_Box_x0020_34" o:spid="_x0000_s2118" type="#_x0000_t202" style="position:absolute;margin-left:266.5pt;margin-top:416.75pt;width:291.95pt;height:34pt;z-index:251650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" fillcolor="#6579ae" stroked="f">
          <v:textbox>
            <w:txbxContent>
              <w:p w14:paraId="6EF4270F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3872D13B">
        <v:shape id="Text_x0020_Box_x0020_33" o:spid="_x0000_s2117" type="#_x0000_t202" style="position:absolute;margin-left:266.5pt;margin-top:345.85pt;width:291.95pt;height:22.7pt;z-index:251649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" fillcolor="#6579ae" stroked="f">
          <v:textbox>
            <w:txbxContent>
              <w:p w14:paraId="29FD60A0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27D19090">
        <v:shape id="Text_x0020_Box_x0020_32" o:spid="_x0000_s2116" type="#_x0000_t202" style="position:absolute;margin-left:266.5pt;margin-top:214.05pt;width:291.95pt;height:8.5pt;z-index:251648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" fillcolor="#6579ae" stroked="f">
          <v:textbox>
            <w:txbxContent>
              <w:p w14:paraId="12D52906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050643" w14:textId="77777777" w:rsidR="00E2194A" w:rsidRDefault="00DF7ABB">
    <w:pPr>
      <w:pStyle w:val="Header"/>
    </w:pPr>
    <w:r>
      <w:rPr>
        <w:noProof/>
      </w:rPr>
      <w:pict w14:anchorId="2DA3ACC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947A53" w14:textId="77777777" w:rsidR="00E2194A" w:rsidRDefault="00DF7ABB">
    <w:pPr>
      <w:pStyle w:val="Header"/>
    </w:pPr>
    <w:r>
      <w:rPr>
        <w:noProof/>
      </w:rPr>
      <w:pict w14:anchorId="7B27CDD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C52BA9" w14:textId="77777777" w:rsidR="00E2194A" w:rsidRPr="00221E8E" w:rsidRDefault="00DF7ABB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4110ADD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  <w:lang w:val="en-US" w:eastAsia="en-US"/>
      </w:rPr>
      <w:pict w14:anchorId="37EABB65">
        <v:shapetype id="_x0000_t202" coordsize="21600,21600" o:spt="202" path="m0,0l0,21600,21600,21600,21600,0xe">
          <v:stroke joinstyle="miter"/>
          <v:path gradientshapeok="t" o:connecttype="rect"/>
        </v:shapetype>
        <v:shape id="Text_x0020_Box_x0020_30" o:spid="_x0000_s2115" type="#_x0000_t202" style="position:absolute;left:0;text-align:left;margin-left:14.2pt;margin-top:53pt;width:320.9pt;height:5.65pt;z-index:251647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" fillcolor="#6579ae" stroked="f">
          <v:textbox>
            <w:txbxContent>
              <w:p w14:paraId="33B98157" w14:textId="77777777" w:rsidR="00E2194A" w:rsidRDefault="00E2194A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  <w:lang w:val="en-US" w:eastAsia="en-US"/>
      </w:rPr>
      <w:pict w14:anchorId="4323EFCD">
        <v:shape id="Text_x0020_Box_x0020_28" o:spid="_x0000_s2114" type="#_x0000_t202" style="position:absolute;left:0;text-align:left;margin-left:14.2pt;margin-top:280.65pt;width:44.1pt;height:34pt;z-index:2516464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" fillcolor="#6579ae" stroked="f">
          <v:textbox>
            <w:txbxContent>
              <w:p w14:paraId="1C3A1A28" w14:textId="77777777" w:rsidR="00E2194A" w:rsidRDefault="00E2194A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  <w:lang w:val="en-US" w:eastAsia="en-US"/>
      </w:rPr>
      <w:pict w14:anchorId="54B36AB5">
        <v:shape id="Text_x0020_Box_x0020_27" o:spid="_x0000_s2113" type="#_x0000_t202" style="position:absolute;left:0;text-align:left;margin-left:14.2pt;margin-top:223.95pt;width:44.1pt;height:22.7pt;z-index:251645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" fillcolor="#6579ae" stroked="f">
          <v:textbox>
            <w:txbxContent>
              <w:p w14:paraId="2D8421D9" w14:textId="77777777" w:rsidR="00E2194A" w:rsidRDefault="00E2194A" w:rsidP="00392E45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0211766D" wp14:editId="72F8F0D0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36"/>
        <w:szCs w:val="36"/>
        <w:lang w:val="en-US" w:eastAsia="en-US"/>
      </w:rPr>
      <w:pict w14:anchorId="533B44C3">
        <v:shape id="Text_x0020_Box_x0020_25" o:spid="_x0000_s2112" type="#_x0000_t202" style="position:absolute;left:0;text-align:left;margin-left:14.2pt;margin-top:170.1pt;width:44.1pt;height:14.15pt;z-index:251643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" fillcolor="#6579ae" stroked="f">
          <v:textbox>
            <w:txbxContent>
              <w:p w14:paraId="1A555956" w14:textId="77777777" w:rsidR="00E2194A" w:rsidRDefault="00E2194A" w:rsidP="00392E45"/>
            </w:txbxContent>
          </v:textbox>
          <w10:wrap anchorx="page" anchory="page"/>
          <w10:anchorlock/>
        </v:shape>
      </w:pic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2B28C2F2" w14:textId="77777777" w:rsidR="00E2194A" w:rsidRDefault="00E2194A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F7351"/>
    <w:multiLevelType w:val="multilevel"/>
    <w:tmpl w:val="8B96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863777"/>
    <w:multiLevelType w:val="multilevel"/>
    <w:tmpl w:val="FCFE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02264"/>
    <w:multiLevelType w:val="hybridMultilevel"/>
    <w:tmpl w:val="F7F0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158A4"/>
    <w:multiLevelType w:val="multilevel"/>
    <w:tmpl w:val="8944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55174"/>
    <w:multiLevelType w:val="hybridMultilevel"/>
    <w:tmpl w:val="3D88E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630CD"/>
    <w:multiLevelType w:val="hybridMultilevel"/>
    <w:tmpl w:val="C1FC90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>
    <w:nsid w:val="1E4A2490"/>
    <w:multiLevelType w:val="hybridMultilevel"/>
    <w:tmpl w:val="E924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B0946"/>
    <w:multiLevelType w:val="multilevel"/>
    <w:tmpl w:val="CC9E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0F1D03"/>
    <w:multiLevelType w:val="hybridMultilevel"/>
    <w:tmpl w:val="4B52F1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41F74D0"/>
    <w:multiLevelType w:val="hybridMultilevel"/>
    <w:tmpl w:val="2F1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60A25"/>
    <w:multiLevelType w:val="multilevel"/>
    <w:tmpl w:val="ADC4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FB4774"/>
    <w:multiLevelType w:val="hybridMultilevel"/>
    <w:tmpl w:val="CD2C93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BAA19BD"/>
    <w:multiLevelType w:val="hybridMultilevel"/>
    <w:tmpl w:val="1F4616A4"/>
    <w:lvl w:ilvl="0" w:tplc="C30C3DA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C562C"/>
    <w:multiLevelType w:val="hybridMultilevel"/>
    <w:tmpl w:val="7382DC72"/>
    <w:lvl w:ilvl="0" w:tplc="518A6A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>
    <w:nsid w:val="57314609"/>
    <w:multiLevelType w:val="hybridMultilevel"/>
    <w:tmpl w:val="7F30F456"/>
    <w:lvl w:ilvl="0" w:tplc="C30C3DA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0A4FA7"/>
    <w:multiLevelType w:val="hybridMultilevel"/>
    <w:tmpl w:val="FCDE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E6806"/>
    <w:multiLevelType w:val="multilevel"/>
    <w:tmpl w:val="FE50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4D3DF1"/>
    <w:multiLevelType w:val="multilevel"/>
    <w:tmpl w:val="34B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571855"/>
    <w:multiLevelType w:val="multilevel"/>
    <w:tmpl w:val="2FC4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A95A34"/>
    <w:multiLevelType w:val="multilevel"/>
    <w:tmpl w:val="732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6B7F3D68"/>
    <w:multiLevelType w:val="hybridMultilevel"/>
    <w:tmpl w:val="FF8C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D41A13"/>
    <w:multiLevelType w:val="hybridMultilevel"/>
    <w:tmpl w:val="7FAC539C"/>
    <w:lvl w:ilvl="0" w:tplc="0D7A6DA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A720D5"/>
    <w:multiLevelType w:val="multilevel"/>
    <w:tmpl w:val="7856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91239B"/>
    <w:multiLevelType w:val="hybridMultilevel"/>
    <w:tmpl w:val="618A4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B271AE"/>
    <w:multiLevelType w:val="hybridMultilevel"/>
    <w:tmpl w:val="CCFA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2"/>
  </w:num>
  <w:num w:numId="4">
    <w:abstractNumId w:val="9"/>
  </w:num>
  <w:num w:numId="5">
    <w:abstractNumId w:val="23"/>
  </w:num>
  <w:num w:numId="6">
    <w:abstractNumId w:val="24"/>
  </w:num>
  <w:num w:numId="7">
    <w:abstractNumId w:val="33"/>
  </w:num>
  <w:num w:numId="8">
    <w:abstractNumId w:val="31"/>
  </w:num>
  <w:num w:numId="9">
    <w:abstractNumId w:val="3"/>
  </w:num>
  <w:num w:numId="10">
    <w:abstractNumId w:val="28"/>
  </w:num>
  <w:num w:numId="11">
    <w:abstractNumId w:val="19"/>
  </w:num>
  <w:num w:numId="12">
    <w:abstractNumId w:val="10"/>
  </w:num>
  <w:num w:numId="13">
    <w:abstractNumId w:val="30"/>
  </w:num>
  <w:num w:numId="14">
    <w:abstractNumId w:val="8"/>
  </w:num>
  <w:num w:numId="15">
    <w:abstractNumId w:val="20"/>
  </w:num>
  <w:num w:numId="16">
    <w:abstractNumId w:val="14"/>
  </w:num>
  <w:num w:numId="17">
    <w:abstractNumId w:val="13"/>
  </w:num>
  <w:num w:numId="18">
    <w:abstractNumId w:val="36"/>
  </w:num>
  <w:num w:numId="19">
    <w:abstractNumId w:val="18"/>
  </w:num>
  <w:num w:numId="20">
    <w:abstractNumId w:val="16"/>
  </w:num>
  <w:num w:numId="21">
    <w:abstractNumId w:val="29"/>
  </w:num>
  <w:num w:numId="22">
    <w:abstractNumId w:val="21"/>
  </w:num>
  <w:num w:numId="23">
    <w:abstractNumId w:val="4"/>
  </w:num>
  <w:num w:numId="24">
    <w:abstractNumId w:val="35"/>
  </w:num>
  <w:num w:numId="25">
    <w:abstractNumId w:val="11"/>
  </w:num>
  <w:num w:numId="26">
    <w:abstractNumId w:val="7"/>
  </w:num>
  <w:num w:numId="27">
    <w:abstractNumId w:val="17"/>
  </w:num>
  <w:num w:numId="28">
    <w:abstractNumId w:val="27"/>
  </w:num>
  <w:num w:numId="29">
    <w:abstractNumId w:val="34"/>
  </w:num>
  <w:num w:numId="30">
    <w:abstractNumId w:val="5"/>
  </w:num>
  <w:num w:numId="31">
    <w:abstractNumId w:val="26"/>
  </w:num>
  <w:num w:numId="32">
    <w:abstractNumId w:val="25"/>
  </w:num>
  <w:num w:numId="33">
    <w:abstractNumId w:val="12"/>
  </w:num>
  <w:num w:numId="34">
    <w:abstractNumId w:val="15"/>
  </w:num>
  <w:num w:numId="35">
    <w:abstractNumId w:val="22"/>
  </w:num>
  <w:num w:numId="36">
    <w:abstractNumId w:val="1"/>
  </w:num>
  <w:num w:numId="3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2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5F0"/>
    <w:rsid w:val="0000133E"/>
    <w:rsid w:val="000055C8"/>
    <w:rsid w:val="0001195F"/>
    <w:rsid w:val="000138D2"/>
    <w:rsid w:val="00014E1D"/>
    <w:rsid w:val="00015D3C"/>
    <w:rsid w:val="00016D37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44D28"/>
    <w:rsid w:val="00050562"/>
    <w:rsid w:val="0005420F"/>
    <w:rsid w:val="00054376"/>
    <w:rsid w:val="0005439D"/>
    <w:rsid w:val="000545FB"/>
    <w:rsid w:val="000569A9"/>
    <w:rsid w:val="00056E74"/>
    <w:rsid w:val="00057396"/>
    <w:rsid w:val="00057CC0"/>
    <w:rsid w:val="0006119B"/>
    <w:rsid w:val="0006277A"/>
    <w:rsid w:val="00063118"/>
    <w:rsid w:val="00065859"/>
    <w:rsid w:val="00067507"/>
    <w:rsid w:val="00070068"/>
    <w:rsid w:val="00074D92"/>
    <w:rsid w:val="00076575"/>
    <w:rsid w:val="00082DD2"/>
    <w:rsid w:val="00085000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140E"/>
    <w:rsid w:val="000B3E35"/>
    <w:rsid w:val="000B49CC"/>
    <w:rsid w:val="000B4FA4"/>
    <w:rsid w:val="000B7DE3"/>
    <w:rsid w:val="000C184B"/>
    <w:rsid w:val="000C284B"/>
    <w:rsid w:val="000C46AF"/>
    <w:rsid w:val="000C4D7F"/>
    <w:rsid w:val="000D184F"/>
    <w:rsid w:val="000D1B9F"/>
    <w:rsid w:val="000D3787"/>
    <w:rsid w:val="000D51A1"/>
    <w:rsid w:val="000D540D"/>
    <w:rsid w:val="000E115A"/>
    <w:rsid w:val="000E31CE"/>
    <w:rsid w:val="000E3588"/>
    <w:rsid w:val="000E3AD8"/>
    <w:rsid w:val="000E6A8C"/>
    <w:rsid w:val="000F1968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1EE9"/>
    <w:rsid w:val="001322A2"/>
    <w:rsid w:val="001324D5"/>
    <w:rsid w:val="00133557"/>
    <w:rsid w:val="001363DC"/>
    <w:rsid w:val="001370E5"/>
    <w:rsid w:val="0014195D"/>
    <w:rsid w:val="00141ADD"/>
    <w:rsid w:val="00156EA7"/>
    <w:rsid w:val="00156F13"/>
    <w:rsid w:val="001625CF"/>
    <w:rsid w:val="001638EC"/>
    <w:rsid w:val="001642C4"/>
    <w:rsid w:val="001677FE"/>
    <w:rsid w:val="001701F9"/>
    <w:rsid w:val="00171E14"/>
    <w:rsid w:val="0017398A"/>
    <w:rsid w:val="00174D86"/>
    <w:rsid w:val="00183825"/>
    <w:rsid w:val="0018514F"/>
    <w:rsid w:val="00191481"/>
    <w:rsid w:val="00192F63"/>
    <w:rsid w:val="00194A18"/>
    <w:rsid w:val="001A334C"/>
    <w:rsid w:val="001A3E19"/>
    <w:rsid w:val="001A4237"/>
    <w:rsid w:val="001A4E51"/>
    <w:rsid w:val="001A71CB"/>
    <w:rsid w:val="001B28EC"/>
    <w:rsid w:val="001B3E4F"/>
    <w:rsid w:val="001B68D5"/>
    <w:rsid w:val="001C4C87"/>
    <w:rsid w:val="001C6B9E"/>
    <w:rsid w:val="001C7B18"/>
    <w:rsid w:val="001D5EBC"/>
    <w:rsid w:val="001E174D"/>
    <w:rsid w:val="001E504A"/>
    <w:rsid w:val="001E5B2B"/>
    <w:rsid w:val="001F11AA"/>
    <w:rsid w:val="001F1DDF"/>
    <w:rsid w:val="002003B4"/>
    <w:rsid w:val="00200663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3C53"/>
    <w:rsid w:val="00225463"/>
    <w:rsid w:val="00225585"/>
    <w:rsid w:val="00230350"/>
    <w:rsid w:val="002317AD"/>
    <w:rsid w:val="00232FE6"/>
    <w:rsid w:val="0023359B"/>
    <w:rsid w:val="0023681C"/>
    <w:rsid w:val="0024007D"/>
    <w:rsid w:val="00242AE4"/>
    <w:rsid w:val="0024783A"/>
    <w:rsid w:val="00251302"/>
    <w:rsid w:val="00251916"/>
    <w:rsid w:val="00254E2B"/>
    <w:rsid w:val="00255E7D"/>
    <w:rsid w:val="00256458"/>
    <w:rsid w:val="00260CCF"/>
    <w:rsid w:val="00262903"/>
    <w:rsid w:val="00263DD6"/>
    <w:rsid w:val="00264A07"/>
    <w:rsid w:val="0026543D"/>
    <w:rsid w:val="00265C99"/>
    <w:rsid w:val="00265E3F"/>
    <w:rsid w:val="00266327"/>
    <w:rsid w:val="00267F3A"/>
    <w:rsid w:val="00271F90"/>
    <w:rsid w:val="002721C0"/>
    <w:rsid w:val="0028527E"/>
    <w:rsid w:val="0028568F"/>
    <w:rsid w:val="00293CA0"/>
    <w:rsid w:val="002A4627"/>
    <w:rsid w:val="002B2CE6"/>
    <w:rsid w:val="002B45FD"/>
    <w:rsid w:val="002B5B30"/>
    <w:rsid w:val="002B7A25"/>
    <w:rsid w:val="002C477B"/>
    <w:rsid w:val="002D2094"/>
    <w:rsid w:val="002D6583"/>
    <w:rsid w:val="002D70B8"/>
    <w:rsid w:val="002D7DC4"/>
    <w:rsid w:val="002E0386"/>
    <w:rsid w:val="002E05B3"/>
    <w:rsid w:val="002E2BC1"/>
    <w:rsid w:val="002E2E3E"/>
    <w:rsid w:val="002E31BD"/>
    <w:rsid w:val="002E408B"/>
    <w:rsid w:val="002F080A"/>
    <w:rsid w:val="002F082B"/>
    <w:rsid w:val="002F0E47"/>
    <w:rsid w:val="002F23D4"/>
    <w:rsid w:val="002F42BA"/>
    <w:rsid w:val="002F572C"/>
    <w:rsid w:val="002F6CF7"/>
    <w:rsid w:val="00302D97"/>
    <w:rsid w:val="003030F1"/>
    <w:rsid w:val="00303ED1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6D28"/>
    <w:rsid w:val="00340404"/>
    <w:rsid w:val="003407B8"/>
    <w:rsid w:val="00340EBB"/>
    <w:rsid w:val="00341574"/>
    <w:rsid w:val="00342A3C"/>
    <w:rsid w:val="0034754D"/>
    <w:rsid w:val="00350071"/>
    <w:rsid w:val="00350970"/>
    <w:rsid w:val="00350AE3"/>
    <w:rsid w:val="00357237"/>
    <w:rsid w:val="00357B1A"/>
    <w:rsid w:val="00364AC6"/>
    <w:rsid w:val="00371B82"/>
    <w:rsid w:val="00375E11"/>
    <w:rsid w:val="00376167"/>
    <w:rsid w:val="003812F6"/>
    <w:rsid w:val="003841ED"/>
    <w:rsid w:val="00387350"/>
    <w:rsid w:val="003877B6"/>
    <w:rsid w:val="00390AC8"/>
    <w:rsid w:val="00391120"/>
    <w:rsid w:val="00391A21"/>
    <w:rsid w:val="00392E45"/>
    <w:rsid w:val="0039318E"/>
    <w:rsid w:val="0039414E"/>
    <w:rsid w:val="003944C4"/>
    <w:rsid w:val="00396C94"/>
    <w:rsid w:val="00396E42"/>
    <w:rsid w:val="003A7226"/>
    <w:rsid w:val="003B41E2"/>
    <w:rsid w:val="003B52BC"/>
    <w:rsid w:val="003C08AB"/>
    <w:rsid w:val="003C193F"/>
    <w:rsid w:val="003C23D1"/>
    <w:rsid w:val="003C2FAF"/>
    <w:rsid w:val="003C3A7B"/>
    <w:rsid w:val="003C5169"/>
    <w:rsid w:val="003D11A0"/>
    <w:rsid w:val="003D22F6"/>
    <w:rsid w:val="003D2747"/>
    <w:rsid w:val="003D3840"/>
    <w:rsid w:val="003D64EA"/>
    <w:rsid w:val="003D704D"/>
    <w:rsid w:val="003D74BD"/>
    <w:rsid w:val="003E1328"/>
    <w:rsid w:val="003E746B"/>
    <w:rsid w:val="003F1375"/>
    <w:rsid w:val="003F3C4C"/>
    <w:rsid w:val="003F67DF"/>
    <w:rsid w:val="003F7452"/>
    <w:rsid w:val="003F7EB6"/>
    <w:rsid w:val="00401DBA"/>
    <w:rsid w:val="00402C48"/>
    <w:rsid w:val="004075F3"/>
    <w:rsid w:val="004102F1"/>
    <w:rsid w:val="0041051F"/>
    <w:rsid w:val="00413175"/>
    <w:rsid w:val="004160FC"/>
    <w:rsid w:val="0042107C"/>
    <w:rsid w:val="00423732"/>
    <w:rsid w:val="00424F92"/>
    <w:rsid w:val="00426195"/>
    <w:rsid w:val="004272E6"/>
    <w:rsid w:val="00427BC6"/>
    <w:rsid w:val="00427F1E"/>
    <w:rsid w:val="004319B5"/>
    <w:rsid w:val="00432072"/>
    <w:rsid w:val="004331E6"/>
    <w:rsid w:val="00434228"/>
    <w:rsid w:val="004347D9"/>
    <w:rsid w:val="00443A66"/>
    <w:rsid w:val="00444D01"/>
    <w:rsid w:val="0044565B"/>
    <w:rsid w:val="004469C2"/>
    <w:rsid w:val="004505C4"/>
    <w:rsid w:val="00452FEA"/>
    <w:rsid w:val="00455A7A"/>
    <w:rsid w:val="00455D14"/>
    <w:rsid w:val="0046130B"/>
    <w:rsid w:val="004623D2"/>
    <w:rsid w:val="0047145C"/>
    <w:rsid w:val="004746DB"/>
    <w:rsid w:val="00475D30"/>
    <w:rsid w:val="00476A33"/>
    <w:rsid w:val="00477BE6"/>
    <w:rsid w:val="00480C7B"/>
    <w:rsid w:val="004816E1"/>
    <w:rsid w:val="00484636"/>
    <w:rsid w:val="00487190"/>
    <w:rsid w:val="00487608"/>
    <w:rsid w:val="00487E29"/>
    <w:rsid w:val="004A0B3A"/>
    <w:rsid w:val="004A35F0"/>
    <w:rsid w:val="004A67CD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C71AF"/>
    <w:rsid w:val="004D20DD"/>
    <w:rsid w:val="004E1AA6"/>
    <w:rsid w:val="004E231E"/>
    <w:rsid w:val="004E72C9"/>
    <w:rsid w:val="004E7F0B"/>
    <w:rsid w:val="004F20EC"/>
    <w:rsid w:val="004F3E6B"/>
    <w:rsid w:val="004F535C"/>
    <w:rsid w:val="004F5961"/>
    <w:rsid w:val="004F733E"/>
    <w:rsid w:val="004F7B25"/>
    <w:rsid w:val="00503CFA"/>
    <w:rsid w:val="00506307"/>
    <w:rsid w:val="00507FED"/>
    <w:rsid w:val="0051283F"/>
    <w:rsid w:val="0051491E"/>
    <w:rsid w:val="00516EE7"/>
    <w:rsid w:val="00516F64"/>
    <w:rsid w:val="00517432"/>
    <w:rsid w:val="005224B9"/>
    <w:rsid w:val="00523296"/>
    <w:rsid w:val="005234F0"/>
    <w:rsid w:val="005278E1"/>
    <w:rsid w:val="00527E5E"/>
    <w:rsid w:val="005307D6"/>
    <w:rsid w:val="0053305D"/>
    <w:rsid w:val="00535865"/>
    <w:rsid w:val="00535BD7"/>
    <w:rsid w:val="00536EBE"/>
    <w:rsid w:val="0053797F"/>
    <w:rsid w:val="00543CEC"/>
    <w:rsid w:val="00543D3A"/>
    <w:rsid w:val="0054521B"/>
    <w:rsid w:val="005455E8"/>
    <w:rsid w:val="005546C2"/>
    <w:rsid w:val="0055499B"/>
    <w:rsid w:val="00556D04"/>
    <w:rsid w:val="00557360"/>
    <w:rsid w:val="0055765E"/>
    <w:rsid w:val="00557F55"/>
    <w:rsid w:val="005600B5"/>
    <w:rsid w:val="0056668E"/>
    <w:rsid w:val="005673B2"/>
    <w:rsid w:val="00567A36"/>
    <w:rsid w:val="0057157C"/>
    <w:rsid w:val="005767F9"/>
    <w:rsid w:val="00577971"/>
    <w:rsid w:val="00581453"/>
    <w:rsid w:val="00586B48"/>
    <w:rsid w:val="00586BA9"/>
    <w:rsid w:val="00586E5A"/>
    <w:rsid w:val="00590FD4"/>
    <w:rsid w:val="0059395F"/>
    <w:rsid w:val="00594410"/>
    <w:rsid w:val="005955BB"/>
    <w:rsid w:val="0059671C"/>
    <w:rsid w:val="005A127E"/>
    <w:rsid w:val="005A2A93"/>
    <w:rsid w:val="005A667A"/>
    <w:rsid w:val="005B1112"/>
    <w:rsid w:val="005B6818"/>
    <w:rsid w:val="005B71A2"/>
    <w:rsid w:val="005C04CB"/>
    <w:rsid w:val="005C1FC5"/>
    <w:rsid w:val="005C71C5"/>
    <w:rsid w:val="005D079D"/>
    <w:rsid w:val="005D169B"/>
    <w:rsid w:val="005D2EE8"/>
    <w:rsid w:val="005E0394"/>
    <w:rsid w:val="005E4BC4"/>
    <w:rsid w:val="005E4DD4"/>
    <w:rsid w:val="005E5F3D"/>
    <w:rsid w:val="005E75EA"/>
    <w:rsid w:val="005F44E8"/>
    <w:rsid w:val="005F493E"/>
    <w:rsid w:val="005F52A5"/>
    <w:rsid w:val="005F72CB"/>
    <w:rsid w:val="006000D1"/>
    <w:rsid w:val="00601D3E"/>
    <w:rsid w:val="00602EA8"/>
    <w:rsid w:val="006100B6"/>
    <w:rsid w:val="00613060"/>
    <w:rsid w:val="0061765C"/>
    <w:rsid w:val="006217FE"/>
    <w:rsid w:val="00623345"/>
    <w:rsid w:val="00623F5E"/>
    <w:rsid w:val="0062480D"/>
    <w:rsid w:val="00625472"/>
    <w:rsid w:val="0062700B"/>
    <w:rsid w:val="00631655"/>
    <w:rsid w:val="00635E4E"/>
    <w:rsid w:val="0063625B"/>
    <w:rsid w:val="0063671C"/>
    <w:rsid w:val="00637CA9"/>
    <w:rsid w:val="00643719"/>
    <w:rsid w:val="00643969"/>
    <w:rsid w:val="00643BF3"/>
    <w:rsid w:val="00643D6D"/>
    <w:rsid w:val="00646409"/>
    <w:rsid w:val="006472A4"/>
    <w:rsid w:val="00651750"/>
    <w:rsid w:val="006539E2"/>
    <w:rsid w:val="00653F8F"/>
    <w:rsid w:val="00654874"/>
    <w:rsid w:val="00654BFE"/>
    <w:rsid w:val="006568AA"/>
    <w:rsid w:val="006642B3"/>
    <w:rsid w:val="00665022"/>
    <w:rsid w:val="006662BE"/>
    <w:rsid w:val="00671FF7"/>
    <w:rsid w:val="006766F3"/>
    <w:rsid w:val="0067767E"/>
    <w:rsid w:val="00677AB7"/>
    <w:rsid w:val="00680CAF"/>
    <w:rsid w:val="00685128"/>
    <w:rsid w:val="0068654E"/>
    <w:rsid w:val="00687DA0"/>
    <w:rsid w:val="0069210B"/>
    <w:rsid w:val="006926C3"/>
    <w:rsid w:val="00692983"/>
    <w:rsid w:val="006A4A27"/>
    <w:rsid w:val="006A70D6"/>
    <w:rsid w:val="006A7640"/>
    <w:rsid w:val="006B0E5E"/>
    <w:rsid w:val="006B1A9E"/>
    <w:rsid w:val="006B396A"/>
    <w:rsid w:val="006B4B8A"/>
    <w:rsid w:val="006B69BE"/>
    <w:rsid w:val="006C0501"/>
    <w:rsid w:val="006C27F4"/>
    <w:rsid w:val="006C4568"/>
    <w:rsid w:val="006C60C3"/>
    <w:rsid w:val="006C76EB"/>
    <w:rsid w:val="006D0194"/>
    <w:rsid w:val="006D0589"/>
    <w:rsid w:val="006D0CAF"/>
    <w:rsid w:val="006D36EA"/>
    <w:rsid w:val="006D496B"/>
    <w:rsid w:val="006E0EF9"/>
    <w:rsid w:val="006E21CD"/>
    <w:rsid w:val="006E4835"/>
    <w:rsid w:val="006F0190"/>
    <w:rsid w:val="006F63BB"/>
    <w:rsid w:val="006F723D"/>
    <w:rsid w:val="00701347"/>
    <w:rsid w:val="00701EA0"/>
    <w:rsid w:val="0070331F"/>
    <w:rsid w:val="00704FDE"/>
    <w:rsid w:val="00707CC1"/>
    <w:rsid w:val="007108D4"/>
    <w:rsid w:val="00710C91"/>
    <w:rsid w:val="007132EC"/>
    <w:rsid w:val="0071570C"/>
    <w:rsid w:val="007164D9"/>
    <w:rsid w:val="007167F9"/>
    <w:rsid w:val="00717343"/>
    <w:rsid w:val="00722340"/>
    <w:rsid w:val="0072238F"/>
    <w:rsid w:val="007279F1"/>
    <w:rsid w:val="0073442F"/>
    <w:rsid w:val="00736B4C"/>
    <w:rsid w:val="0074175F"/>
    <w:rsid w:val="0074331A"/>
    <w:rsid w:val="00743462"/>
    <w:rsid w:val="00744709"/>
    <w:rsid w:val="007503E5"/>
    <w:rsid w:val="00756CE7"/>
    <w:rsid w:val="00762EAA"/>
    <w:rsid w:val="00766DC4"/>
    <w:rsid w:val="0077593D"/>
    <w:rsid w:val="0077690F"/>
    <w:rsid w:val="00776DDB"/>
    <w:rsid w:val="007773B4"/>
    <w:rsid w:val="00785132"/>
    <w:rsid w:val="00785BB4"/>
    <w:rsid w:val="0078693C"/>
    <w:rsid w:val="007907F9"/>
    <w:rsid w:val="0079250A"/>
    <w:rsid w:val="007930B7"/>
    <w:rsid w:val="00794D84"/>
    <w:rsid w:val="00796237"/>
    <w:rsid w:val="007A0535"/>
    <w:rsid w:val="007A2636"/>
    <w:rsid w:val="007A65E7"/>
    <w:rsid w:val="007A7EB6"/>
    <w:rsid w:val="007B57D2"/>
    <w:rsid w:val="007B741B"/>
    <w:rsid w:val="007B7FEC"/>
    <w:rsid w:val="007C19EB"/>
    <w:rsid w:val="007C4CC3"/>
    <w:rsid w:val="007C5DEE"/>
    <w:rsid w:val="007C5E2E"/>
    <w:rsid w:val="007E1507"/>
    <w:rsid w:val="007E1A56"/>
    <w:rsid w:val="007E3F94"/>
    <w:rsid w:val="007E43EF"/>
    <w:rsid w:val="007E5F0C"/>
    <w:rsid w:val="007F217C"/>
    <w:rsid w:val="007F2BAF"/>
    <w:rsid w:val="007F4351"/>
    <w:rsid w:val="007F57F7"/>
    <w:rsid w:val="007F5F79"/>
    <w:rsid w:val="008016FC"/>
    <w:rsid w:val="00803312"/>
    <w:rsid w:val="0080343F"/>
    <w:rsid w:val="00803F45"/>
    <w:rsid w:val="008050FF"/>
    <w:rsid w:val="008070F5"/>
    <w:rsid w:val="00810692"/>
    <w:rsid w:val="0081265C"/>
    <w:rsid w:val="00817AD2"/>
    <w:rsid w:val="00820690"/>
    <w:rsid w:val="00821D83"/>
    <w:rsid w:val="0082399D"/>
    <w:rsid w:val="008243C6"/>
    <w:rsid w:val="00827335"/>
    <w:rsid w:val="008276BB"/>
    <w:rsid w:val="008310A3"/>
    <w:rsid w:val="00833FEA"/>
    <w:rsid w:val="00834B0D"/>
    <w:rsid w:val="00834CC7"/>
    <w:rsid w:val="00840EE1"/>
    <w:rsid w:val="008416F3"/>
    <w:rsid w:val="008436BF"/>
    <w:rsid w:val="008513E3"/>
    <w:rsid w:val="00851739"/>
    <w:rsid w:val="0085243B"/>
    <w:rsid w:val="00852D38"/>
    <w:rsid w:val="00853BA7"/>
    <w:rsid w:val="00855473"/>
    <w:rsid w:val="008601FB"/>
    <w:rsid w:val="00861ECD"/>
    <w:rsid w:val="00862281"/>
    <w:rsid w:val="008625AC"/>
    <w:rsid w:val="0086272E"/>
    <w:rsid w:val="00867080"/>
    <w:rsid w:val="00872AC3"/>
    <w:rsid w:val="00874239"/>
    <w:rsid w:val="00875304"/>
    <w:rsid w:val="00880081"/>
    <w:rsid w:val="00891A96"/>
    <w:rsid w:val="0089205D"/>
    <w:rsid w:val="008931E1"/>
    <w:rsid w:val="008935A9"/>
    <w:rsid w:val="00894EC5"/>
    <w:rsid w:val="008A1023"/>
    <w:rsid w:val="008A25F9"/>
    <w:rsid w:val="008A587B"/>
    <w:rsid w:val="008A5922"/>
    <w:rsid w:val="008A5DFC"/>
    <w:rsid w:val="008A6B65"/>
    <w:rsid w:val="008B0523"/>
    <w:rsid w:val="008B46DC"/>
    <w:rsid w:val="008C0BEC"/>
    <w:rsid w:val="008C155F"/>
    <w:rsid w:val="008C2023"/>
    <w:rsid w:val="008C7C8B"/>
    <w:rsid w:val="008D1461"/>
    <w:rsid w:val="008D2524"/>
    <w:rsid w:val="008D3BB8"/>
    <w:rsid w:val="008D58D2"/>
    <w:rsid w:val="008D6480"/>
    <w:rsid w:val="008E400D"/>
    <w:rsid w:val="008E708E"/>
    <w:rsid w:val="008F500B"/>
    <w:rsid w:val="008F6318"/>
    <w:rsid w:val="00902686"/>
    <w:rsid w:val="00910694"/>
    <w:rsid w:val="00911201"/>
    <w:rsid w:val="00911ED6"/>
    <w:rsid w:val="009125F3"/>
    <w:rsid w:val="00915B0C"/>
    <w:rsid w:val="009205C7"/>
    <w:rsid w:val="00921F82"/>
    <w:rsid w:val="009224B4"/>
    <w:rsid w:val="00922C49"/>
    <w:rsid w:val="009255B0"/>
    <w:rsid w:val="0092634C"/>
    <w:rsid w:val="00927620"/>
    <w:rsid w:val="009315F5"/>
    <w:rsid w:val="00936465"/>
    <w:rsid w:val="009368E9"/>
    <w:rsid w:val="009408D7"/>
    <w:rsid w:val="00941B36"/>
    <w:rsid w:val="009475D0"/>
    <w:rsid w:val="00947738"/>
    <w:rsid w:val="009500FE"/>
    <w:rsid w:val="00950EA6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80DCC"/>
    <w:rsid w:val="00984659"/>
    <w:rsid w:val="0098691D"/>
    <w:rsid w:val="009927D7"/>
    <w:rsid w:val="009932FC"/>
    <w:rsid w:val="009948BD"/>
    <w:rsid w:val="00994F24"/>
    <w:rsid w:val="009955A5"/>
    <w:rsid w:val="0099680E"/>
    <w:rsid w:val="009A0FBB"/>
    <w:rsid w:val="009A2E7A"/>
    <w:rsid w:val="009A2FD8"/>
    <w:rsid w:val="009A4B47"/>
    <w:rsid w:val="009A732A"/>
    <w:rsid w:val="009B21D1"/>
    <w:rsid w:val="009B28BC"/>
    <w:rsid w:val="009B5721"/>
    <w:rsid w:val="009B6A44"/>
    <w:rsid w:val="009B7A4D"/>
    <w:rsid w:val="009C03E3"/>
    <w:rsid w:val="009C133A"/>
    <w:rsid w:val="009C1F14"/>
    <w:rsid w:val="009C5102"/>
    <w:rsid w:val="009C5194"/>
    <w:rsid w:val="009C5404"/>
    <w:rsid w:val="009C5C17"/>
    <w:rsid w:val="009D011C"/>
    <w:rsid w:val="009D292A"/>
    <w:rsid w:val="009D56F1"/>
    <w:rsid w:val="009E451F"/>
    <w:rsid w:val="009E5594"/>
    <w:rsid w:val="009E7E76"/>
    <w:rsid w:val="009E7E81"/>
    <w:rsid w:val="009F5DD6"/>
    <w:rsid w:val="00A00314"/>
    <w:rsid w:val="00A03813"/>
    <w:rsid w:val="00A03C3B"/>
    <w:rsid w:val="00A0701C"/>
    <w:rsid w:val="00A1423D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368ED"/>
    <w:rsid w:val="00A41741"/>
    <w:rsid w:val="00A45622"/>
    <w:rsid w:val="00A4624C"/>
    <w:rsid w:val="00A50E19"/>
    <w:rsid w:val="00A51540"/>
    <w:rsid w:val="00A541B0"/>
    <w:rsid w:val="00A55B26"/>
    <w:rsid w:val="00A6141E"/>
    <w:rsid w:val="00A648DA"/>
    <w:rsid w:val="00A64AAB"/>
    <w:rsid w:val="00A66231"/>
    <w:rsid w:val="00A6660C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29CF"/>
    <w:rsid w:val="00A92F19"/>
    <w:rsid w:val="00A93C71"/>
    <w:rsid w:val="00A94918"/>
    <w:rsid w:val="00A96B07"/>
    <w:rsid w:val="00AA05CF"/>
    <w:rsid w:val="00AA3D54"/>
    <w:rsid w:val="00AA45C2"/>
    <w:rsid w:val="00AA478A"/>
    <w:rsid w:val="00AB196F"/>
    <w:rsid w:val="00AB40BA"/>
    <w:rsid w:val="00AB502E"/>
    <w:rsid w:val="00AB5594"/>
    <w:rsid w:val="00AC1119"/>
    <w:rsid w:val="00AC22C9"/>
    <w:rsid w:val="00AC3371"/>
    <w:rsid w:val="00AC6880"/>
    <w:rsid w:val="00AD064B"/>
    <w:rsid w:val="00AD1831"/>
    <w:rsid w:val="00AD3077"/>
    <w:rsid w:val="00AD44E5"/>
    <w:rsid w:val="00AD51AC"/>
    <w:rsid w:val="00AD6BAD"/>
    <w:rsid w:val="00AD7295"/>
    <w:rsid w:val="00AD7B5B"/>
    <w:rsid w:val="00AE2E27"/>
    <w:rsid w:val="00AE511B"/>
    <w:rsid w:val="00AE67F4"/>
    <w:rsid w:val="00AF02C1"/>
    <w:rsid w:val="00AF12C5"/>
    <w:rsid w:val="00AF1989"/>
    <w:rsid w:val="00AF2821"/>
    <w:rsid w:val="00AF2EBA"/>
    <w:rsid w:val="00AF3DB3"/>
    <w:rsid w:val="00AF50BD"/>
    <w:rsid w:val="00AF50D5"/>
    <w:rsid w:val="00AF7578"/>
    <w:rsid w:val="00B00A40"/>
    <w:rsid w:val="00B045A7"/>
    <w:rsid w:val="00B06AF0"/>
    <w:rsid w:val="00B06FCA"/>
    <w:rsid w:val="00B10566"/>
    <w:rsid w:val="00B11BFE"/>
    <w:rsid w:val="00B12B0C"/>
    <w:rsid w:val="00B13892"/>
    <w:rsid w:val="00B14B0A"/>
    <w:rsid w:val="00B16D07"/>
    <w:rsid w:val="00B1703B"/>
    <w:rsid w:val="00B1731D"/>
    <w:rsid w:val="00B201F8"/>
    <w:rsid w:val="00B23AFA"/>
    <w:rsid w:val="00B264B2"/>
    <w:rsid w:val="00B31A9D"/>
    <w:rsid w:val="00B33BE1"/>
    <w:rsid w:val="00B54A34"/>
    <w:rsid w:val="00B60FAA"/>
    <w:rsid w:val="00B642C2"/>
    <w:rsid w:val="00B64460"/>
    <w:rsid w:val="00B6456E"/>
    <w:rsid w:val="00B6606F"/>
    <w:rsid w:val="00B71F89"/>
    <w:rsid w:val="00B76B54"/>
    <w:rsid w:val="00B77158"/>
    <w:rsid w:val="00B81115"/>
    <w:rsid w:val="00B82002"/>
    <w:rsid w:val="00B86A91"/>
    <w:rsid w:val="00B8724A"/>
    <w:rsid w:val="00B915F0"/>
    <w:rsid w:val="00B941C0"/>
    <w:rsid w:val="00B947B4"/>
    <w:rsid w:val="00BA58D0"/>
    <w:rsid w:val="00BA5A20"/>
    <w:rsid w:val="00BA7493"/>
    <w:rsid w:val="00BB0E28"/>
    <w:rsid w:val="00BB4103"/>
    <w:rsid w:val="00BB4362"/>
    <w:rsid w:val="00BB48D2"/>
    <w:rsid w:val="00BB5781"/>
    <w:rsid w:val="00BB69DE"/>
    <w:rsid w:val="00BC2DFE"/>
    <w:rsid w:val="00BD2EFC"/>
    <w:rsid w:val="00BD4AD2"/>
    <w:rsid w:val="00BD581B"/>
    <w:rsid w:val="00BD584F"/>
    <w:rsid w:val="00BD65EB"/>
    <w:rsid w:val="00BD7908"/>
    <w:rsid w:val="00BD7AE4"/>
    <w:rsid w:val="00BE114C"/>
    <w:rsid w:val="00BE2FD3"/>
    <w:rsid w:val="00BE59D0"/>
    <w:rsid w:val="00BE5AB7"/>
    <w:rsid w:val="00BE74D7"/>
    <w:rsid w:val="00BF50E4"/>
    <w:rsid w:val="00C0039E"/>
    <w:rsid w:val="00C00451"/>
    <w:rsid w:val="00C008D3"/>
    <w:rsid w:val="00C00916"/>
    <w:rsid w:val="00C00C46"/>
    <w:rsid w:val="00C013B6"/>
    <w:rsid w:val="00C013D9"/>
    <w:rsid w:val="00C06491"/>
    <w:rsid w:val="00C10161"/>
    <w:rsid w:val="00C10EB3"/>
    <w:rsid w:val="00C11A20"/>
    <w:rsid w:val="00C13974"/>
    <w:rsid w:val="00C13F6C"/>
    <w:rsid w:val="00C14384"/>
    <w:rsid w:val="00C152FF"/>
    <w:rsid w:val="00C159DE"/>
    <w:rsid w:val="00C23559"/>
    <w:rsid w:val="00C26AD5"/>
    <w:rsid w:val="00C3440F"/>
    <w:rsid w:val="00C36616"/>
    <w:rsid w:val="00C371DA"/>
    <w:rsid w:val="00C371F8"/>
    <w:rsid w:val="00C41CA5"/>
    <w:rsid w:val="00C42E18"/>
    <w:rsid w:val="00C442B1"/>
    <w:rsid w:val="00C44BA2"/>
    <w:rsid w:val="00C452F9"/>
    <w:rsid w:val="00C45C31"/>
    <w:rsid w:val="00C501C8"/>
    <w:rsid w:val="00C5030F"/>
    <w:rsid w:val="00C52E40"/>
    <w:rsid w:val="00C54015"/>
    <w:rsid w:val="00C54517"/>
    <w:rsid w:val="00C546C8"/>
    <w:rsid w:val="00C60D7A"/>
    <w:rsid w:val="00C615A2"/>
    <w:rsid w:val="00C63386"/>
    <w:rsid w:val="00C71BDE"/>
    <w:rsid w:val="00C7293C"/>
    <w:rsid w:val="00C73F21"/>
    <w:rsid w:val="00C74183"/>
    <w:rsid w:val="00C768C0"/>
    <w:rsid w:val="00C80FDD"/>
    <w:rsid w:val="00C811EF"/>
    <w:rsid w:val="00C847C3"/>
    <w:rsid w:val="00C9399C"/>
    <w:rsid w:val="00CA0CB9"/>
    <w:rsid w:val="00CA5660"/>
    <w:rsid w:val="00CB1125"/>
    <w:rsid w:val="00CB1817"/>
    <w:rsid w:val="00CB2932"/>
    <w:rsid w:val="00CB339A"/>
    <w:rsid w:val="00CB3A5F"/>
    <w:rsid w:val="00CB3AC7"/>
    <w:rsid w:val="00CB71CD"/>
    <w:rsid w:val="00CC2057"/>
    <w:rsid w:val="00CC5069"/>
    <w:rsid w:val="00CC547B"/>
    <w:rsid w:val="00CC7404"/>
    <w:rsid w:val="00CC7A23"/>
    <w:rsid w:val="00CD24CE"/>
    <w:rsid w:val="00CD62DD"/>
    <w:rsid w:val="00CD6B6D"/>
    <w:rsid w:val="00CE0579"/>
    <w:rsid w:val="00CE0FDE"/>
    <w:rsid w:val="00CE410C"/>
    <w:rsid w:val="00CF3ECE"/>
    <w:rsid w:val="00CF4732"/>
    <w:rsid w:val="00D0188F"/>
    <w:rsid w:val="00D020D8"/>
    <w:rsid w:val="00D06078"/>
    <w:rsid w:val="00D0634E"/>
    <w:rsid w:val="00D0726E"/>
    <w:rsid w:val="00D075D5"/>
    <w:rsid w:val="00D10D6C"/>
    <w:rsid w:val="00D1201A"/>
    <w:rsid w:val="00D12026"/>
    <w:rsid w:val="00D1259D"/>
    <w:rsid w:val="00D14D79"/>
    <w:rsid w:val="00D203C5"/>
    <w:rsid w:val="00D214B8"/>
    <w:rsid w:val="00D2175B"/>
    <w:rsid w:val="00D21D1F"/>
    <w:rsid w:val="00D231D1"/>
    <w:rsid w:val="00D3240D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43B7"/>
    <w:rsid w:val="00D5546B"/>
    <w:rsid w:val="00D56975"/>
    <w:rsid w:val="00D618E8"/>
    <w:rsid w:val="00D65C98"/>
    <w:rsid w:val="00D71427"/>
    <w:rsid w:val="00D72674"/>
    <w:rsid w:val="00D73496"/>
    <w:rsid w:val="00D750F7"/>
    <w:rsid w:val="00D762B6"/>
    <w:rsid w:val="00D76476"/>
    <w:rsid w:val="00D8037F"/>
    <w:rsid w:val="00D8251F"/>
    <w:rsid w:val="00D84483"/>
    <w:rsid w:val="00D86A37"/>
    <w:rsid w:val="00D8728C"/>
    <w:rsid w:val="00D87693"/>
    <w:rsid w:val="00D91FC8"/>
    <w:rsid w:val="00D92310"/>
    <w:rsid w:val="00D93866"/>
    <w:rsid w:val="00D94CF9"/>
    <w:rsid w:val="00D94FC0"/>
    <w:rsid w:val="00D97CD2"/>
    <w:rsid w:val="00DA0A84"/>
    <w:rsid w:val="00DA2FD7"/>
    <w:rsid w:val="00DA6606"/>
    <w:rsid w:val="00DA6DB4"/>
    <w:rsid w:val="00DB2381"/>
    <w:rsid w:val="00DB2ABC"/>
    <w:rsid w:val="00DB619C"/>
    <w:rsid w:val="00DC71C2"/>
    <w:rsid w:val="00DC73BE"/>
    <w:rsid w:val="00DD261E"/>
    <w:rsid w:val="00DD49ED"/>
    <w:rsid w:val="00DD595F"/>
    <w:rsid w:val="00DE18D1"/>
    <w:rsid w:val="00DE3165"/>
    <w:rsid w:val="00DE4FB4"/>
    <w:rsid w:val="00DE6195"/>
    <w:rsid w:val="00DF01D6"/>
    <w:rsid w:val="00DF12AC"/>
    <w:rsid w:val="00DF17B8"/>
    <w:rsid w:val="00DF29AD"/>
    <w:rsid w:val="00DF4618"/>
    <w:rsid w:val="00DF6302"/>
    <w:rsid w:val="00DF7ABB"/>
    <w:rsid w:val="00E00296"/>
    <w:rsid w:val="00E0046E"/>
    <w:rsid w:val="00E024F4"/>
    <w:rsid w:val="00E029D0"/>
    <w:rsid w:val="00E03488"/>
    <w:rsid w:val="00E0797B"/>
    <w:rsid w:val="00E10242"/>
    <w:rsid w:val="00E10DC4"/>
    <w:rsid w:val="00E1222E"/>
    <w:rsid w:val="00E14CB4"/>
    <w:rsid w:val="00E15249"/>
    <w:rsid w:val="00E15D7B"/>
    <w:rsid w:val="00E17E00"/>
    <w:rsid w:val="00E208DD"/>
    <w:rsid w:val="00E2113A"/>
    <w:rsid w:val="00E2194A"/>
    <w:rsid w:val="00E2254C"/>
    <w:rsid w:val="00E2290C"/>
    <w:rsid w:val="00E22D8A"/>
    <w:rsid w:val="00E343EE"/>
    <w:rsid w:val="00E366C2"/>
    <w:rsid w:val="00E36CD8"/>
    <w:rsid w:val="00E41B74"/>
    <w:rsid w:val="00E44869"/>
    <w:rsid w:val="00E454FC"/>
    <w:rsid w:val="00E56CC1"/>
    <w:rsid w:val="00E574F3"/>
    <w:rsid w:val="00E62300"/>
    <w:rsid w:val="00E62CAF"/>
    <w:rsid w:val="00E63083"/>
    <w:rsid w:val="00E66708"/>
    <w:rsid w:val="00E66B80"/>
    <w:rsid w:val="00E7020F"/>
    <w:rsid w:val="00E729B6"/>
    <w:rsid w:val="00E74E43"/>
    <w:rsid w:val="00E74EA7"/>
    <w:rsid w:val="00E75D77"/>
    <w:rsid w:val="00E80C85"/>
    <w:rsid w:val="00E81A4C"/>
    <w:rsid w:val="00E81C73"/>
    <w:rsid w:val="00E90484"/>
    <w:rsid w:val="00E90699"/>
    <w:rsid w:val="00E90924"/>
    <w:rsid w:val="00E9547A"/>
    <w:rsid w:val="00E95E1B"/>
    <w:rsid w:val="00E96300"/>
    <w:rsid w:val="00EA2D97"/>
    <w:rsid w:val="00EB5260"/>
    <w:rsid w:val="00EB55DC"/>
    <w:rsid w:val="00EB56E1"/>
    <w:rsid w:val="00EB5F56"/>
    <w:rsid w:val="00EB6AE3"/>
    <w:rsid w:val="00EC2887"/>
    <w:rsid w:val="00EC5450"/>
    <w:rsid w:val="00EE6752"/>
    <w:rsid w:val="00EF305F"/>
    <w:rsid w:val="00F07D4D"/>
    <w:rsid w:val="00F10BBA"/>
    <w:rsid w:val="00F11DD6"/>
    <w:rsid w:val="00F15440"/>
    <w:rsid w:val="00F17E0A"/>
    <w:rsid w:val="00F20B83"/>
    <w:rsid w:val="00F21C65"/>
    <w:rsid w:val="00F25646"/>
    <w:rsid w:val="00F25A58"/>
    <w:rsid w:val="00F260ED"/>
    <w:rsid w:val="00F31C75"/>
    <w:rsid w:val="00F35BA4"/>
    <w:rsid w:val="00F37124"/>
    <w:rsid w:val="00F403C4"/>
    <w:rsid w:val="00F41CCB"/>
    <w:rsid w:val="00F469EB"/>
    <w:rsid w:val="00F53B38"/>
    <w:rsid w:val="00F54138"/>
    <w:rsid w:val="00F548BB"/>
    <w:rsid w:val="00F54B46"/>
    <w:rsid w:val="00F5604E"/>
    <w:rsid w:val="00F5699A"/>
    <w:rsid w:val="00F578C8"/>
    <w:rsid w:val="00F60089"/>
    <w:rsid w:val="00F7179C"/>
    <w:rsid w:val="00F73430"/>
    <w:rsid w:val="00F73FFD"/>
    <w:rsid w:val="00F744AE"/>
    <w:rsid w:val="00F75192"/>
    <w:rsid w:val="00F7633D"/>
    <w:rsid w:val="00F76979"/>
    <w:rsid w:val="00F7708B"/>
    <w:rsid w:val="00F82B69"/>
    <w:rsid w:val="00F86FEA"/>
    <w:rsid w:val="00F927E0"/>
    <w:rsid w:val="00F9545B"/>
    <w:rsid w:val="00F9641B"/>
    <w:rsid w:val="00F9680C"/>
    <w:rsid w:val="00FA0DAB"/>
    <w:rsid w:val="00FA4029"/>
    <w:rsid w:val="00FA5E86"/>
    <w:rsid w:val="00FA60B4"/>
    <w:rsid w:val="00FB1975"/>
    <w:rsid w:val="00FB66C8"/>
    <w:rsid w:val="00FC028F"/>
    <w:rsid w:val="00FC1A93"/>
    <w:rsid w:val="00FC3BD0"/>
    <w:rsid w:val="00FC7E03"/>
    <w:rsid w:val="00FD003E"/>
    <w:rsid w:val="00FE04C8"/>
    <w:rsid w:val="00FE103E"/>
    <w:rsid w:val="00FE6955"/>
    <w:rsid w:val="00FF052C"/>
    <w:rsid w:val="00FF0DFB"/>
    <w:rsid w:val="00FF5DE7"/>
    <w:rsid w:val="00FF6476"/>
    <w:rsid w:val="00FF6ACA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2">
      <o:colormru v:ext="edit" colors="#53677e"/>
    </o:shapedefaults>
    <o:shapelayout v:ext="edit">
      <o:idmap v:ext="edit" data="1"/>
    </o:shapelayout>
  </w:shapeDefaults>
  <w:decimalSymbol w:val=","/>
  <w:listSeparator w:val=";"/>
  <w14:docId w14:val="1384BB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CE6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67F3A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267F3A"/>
  </w:style>
  <w:style w:type="character" w:styleId="HTMLCode">
    <w:name w:val="HTML Code"/>
    <w:basedOn w:val="DefaultParagraphFont"/>
    <w:uiPriority w:val="99"/>
    <w:semiHidden/>
    <w:unhideWhenUsed/>
    <w:rsid w:val="00267F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F3A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yperlink" Target="https://adgangsstyringeksempler.projekt-stoettesystemerne.dk:8181/Consumer/ServiceConsumer" TargetMode="External"/><Relationship Id="rId21" Type="http://schemas.openxmlformats.org/officeDocument/2006/relationships/hyperlink" Target="https://adgangsstyringeksempler.projekt-stoettesystemerne.dk:8181/Consumer/ServiceConsumerWithNormalOBO" TargetMode="External"/><Relationship Id="rId22" Type="http://schemas.openxmlformats.org/officeDocument/2006/relationships/hyperlink" Target="https://adgangsstyringeksempler.projekt-stoettesystemerne.dk:8181/Consumer/ServiceConsumerWithProxyOBO" TargetMode="External"/><Relationship Id="rId23" Type="http://schemas.openxmlformats.org/officeDocument/2006/relationships/hyperlink" Target="https://adgangsstyringeksempler.projekt-stoettesystemerne.dk:8181/Service/Service" TargetMode="External"/><Relationship Id="rId24" Type="http://schemas.openxmlformats.org/officeDocument/2006/relationships/header" Target="header4.xml"/><Relationship Id="rId25" Type="http://schemas.openxmlformats.org/officeDocument/2006/relationships/header" Target="header5.xml"/><Relationship Id="rId26" Type="http://schemas.openxmlformats.org/officeDocument/2006/relationships/header" Target="header6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3.xml"/><Relationship Id="rId12" Type="http://schemas.openxmlformats.org/officeDocument/2006/relationships/hyperlink" Target="https://svn.softwareborsen.dk/oiosaml.java/" TargetMode="External"/><Relationship Id="rId13" Type="http://schemas.openxmlformats.org/officeDocument/2006/relationships/hyperlink" Target="http://shibboleth.net/downloads/java-opensaml/" TargetMode="External"/><Relationship Id="rId14" Type="http://schemas.openxmlformats.org/officeDocument/2006/relationships/hyperlink" Target="http://opensaml.org/" TargetMode="External"/><Relationship Id="rId15" Type="http://schemas.openxmlformats.org/officeDocument/2006/relationships/hyperlink" Target="https://github.com/Safewhere/kombit-service-java" TargetMode="External"/><Relationship Id="rId16" Type="http://schemas.openxmlformats.org/officeDocument/2006/relationships/hyperlink" Target="https://adgangsstyringeksempler.projekt-stoettesystemerne.dk:8181/Service/Service" TargetMode="External"/><Relationship Id="rId17" Type="http://schemas.openxmlformats.org/officeDocument/2006/relationships/hyperlink" Target="https://adgangsstyringeksempler.projekt-stoettesystemerne.dk:8181/Consumer/IssueToken" TargetMode="External"/><Relationship Id="rId18" Type="http://schemas.openxmlformats.org/officeDocument/2006/relationships/hyperlink" Target="https://adgangsstyringeksempler.projekt-stoettesystemerne.dk:8181/Consumer/IssueTokenByRstWithWrongFormat" TargetMode="External"/><Relationship Id="rId19" Type="http://schemas.openxmlformats.org/officeDocument/2006/relationships/hyperlink" Target="https://adgangsstyringeksempler.projekt-stoettesystemerne.dk:8181/Consumer/IssueTokenThrowsErro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4" Type="http://schemas.openxmlformats.org/officeDocument/2006/relationships/image" Target="media/image5.emf"/><Relationship Id="rId5" Type="http://schemas.openxmlformats.org/officeDocument/2006/relationships/image" Target="media/image6.emf"/><Relationship Id="rId6" Type="http://schemas.openxmlformats.org/officeDocument/2006/relationships/image" Target="media/image7.emf"/><Relationship Id="rId7" Type="http://schemas.openxmlformats.org/officeDocument/2006/relationships/image" Target="media/image8.emf"/><Relationship Id="rId8" Type="http://schemas.openxmlformats.org/officeDocument/2006/relationships/image" Target="media/image9.emf"/><Relationship Id="rId9" Type="http://schemas.openxmlformats.org/officeDocument/2006/relationships/image" Target="media/image10.emf"/><Relationship Id="rId10" Type="http://schemas.openxmlformats.org/officeDocument/2006/relationships/image" Target="media/image11.emf"/><Relationship Id="rId11" Type="http://schemas.openxmlformats.org/officeDocument/2006/relationships/image" Target="media/image12.emf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96F8D-42C3-3B4E-B992-A3E28D85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C:\Users\aj\AppData\Roaming\Microsoft\Templates\Rapport GT.dot</Template>
  <TotalTime>510</TotalTime>
  <Pages>7</Pages>
  <Words>1359</Words>
  <Characters>7751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9092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Martin Strandbygaard</cp:lastModifiedBy>
  <cp:revision>151</cp:revision>
  <cp:lastPrinted>2010-06-16T14:17:00Z</cp:lastPrinted>
  <dcterms:created xsi:type="dcterms:W3CDTF">2015-05-07T14:32:00Z</dcterms:created>
  <dcterms:modified xsi:type="dcterms:W3CDTF">2016-02-26T05:51:00Z</dcterms:modified>
</cp:coreProperties>
</file>